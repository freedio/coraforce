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78" w:rsidRDefault="00A917B2" w:rsidP="00B16778">
      <w:pPr>
        <w:pStyle w:val="Heading1"/>
        <w:rPr>
          <w:lang w:val="en-US"/>
        </w:rPr>
      </w:pPr>
      <w:r>
        <w:rPr>
          <w:lang w:val="en-US"/>
        </w:rPr>
        <w:t>FORCE</w:t>
      </w:r>
      <w:r w:rsidR="00B16778">
        <w:rPr>
          <w:lang w:val="en-US"/>
        </w:rPr>
        <w:t xml:space="preserve"> Development</w:t>
      </w:r>
    </w:p>
    <w:p w:rsidR="00382797" w:rsidRDefault="008013FE" w:rsidP="00382797">
      <w:pPr>
        <w:pStyle w:val="Heading2"/>
        <w:rPr>
          <w:lang w:val="en-US"/>
        </w:rPr>
      </w:pPr>
      <w:r>
        <w:rPr>
          <w:lang w:val="en-US"/>
        </w:rPr>
        <w:t>1</w:t>
      </w:r>
      <w:r w:rsidR="00382797">
        <w:rPr>
          <w:lang w:val="en-US"/>
        </w:rPr>
        <w:t>. F1 → Gen</w:t>
      </w:r>
      <w:r w:rsidR="00C93129">
        <w:rPr>
          <w:lang w:val="en-US"/>
        </w:rPr>
        <w:t>-</w:t>
      </w:r>
      <w:r w:rsidR="00382797">
        <w:rPr>
          <w:lang w:val="en-US"/>
        </w:rPr>
        <w:t>2</w:t>
      </w:r>
    </w:p>
    <w:p w:rsidR="00C93129" w:rsidRDefault="00C93129" w:rsidP="00C93129">
      <w:pPr>
        <w:pStyle w:val="Heading3"/>
        <w:rPr>
          <w:lang w:val="en-US"/>
        </w:rPr>
      </w:pPr>
      <w:r>
        <w:rPr>
          <w:lang w:val="en-US"/>
        </w:rPr>
        <w:t>Definition</w:t>
      </w:r>
    </w:p>
    <w:p w:rsidR="00C93129" w:rsidRDefault="00C93129" w:rsidP="00C93129">
      <w:pPr>
        <w:pStyle w:val="Absatz"/>
        <w:rPr>
          <w:lang w:val="en-US"/>
        </w:rPr>
      </w:pPr>
      <w:r>
        <w:rPr>
          <w:lang w:val="en-US"/>
        </w:rPr>
        <w:t xml:space="preserve">Generation 2 </w:t>
      </w:r>
      <w:r w:rsidR="004623B0">
        <w:rPr>
          <w:lang w:val="en-US"/>
        </w:rPr>
        <w:t>has the following goals and features:</w:t>
      </w:r>
    </w:p>
    <w:p w:rsidR="00176F6A" w:rsidRDefault="00176F6A" w:rsidP="004623B0">
      <w:pPr>
        <w:pStyle w:val="EnumStart"/>
        <w:rPr>
          <w:lang w:val="en-US"/>
        </w:rPr>
      </w:pPr>
      <w:r>
        <w:rPr>
          <w:lang w:val="en-US"/>
        </w:rPr>
        <w:t>(1) Test framework</w:t>
      </w:r>
    </w:p>
    <w:p w:rsidR="004623B0" w:rsidRDefault="004623B0" w:rsidP="00176F6A">
      <w:pPr>
        <w:pStyle w:val="EnumCont"/>
        <w:rPr>
          <w:lang w:val="en-US"/>
        </w:rPr>
      </w:pPr>
      <w:r>
        <w:rPr>
          <w:lang w:val="en-US"/>
        </w:rPr>
        <w:t>(</w:t>
      </w:r>
      <w:r w:rsidR="00176F6A">
        <w:rPr>
          <w:lang w:val="en-US"/>
        </w:rPr>
        <w:t>2</w:t>
      </w:r>
      <w:r>
        <w:rPr>
          <w:lang w:val="en-US"/>
        </w:rPr>
        <w:t>) FORCE, FORCEX, FORCEY, FORCEZ and FORCEN in final state</w:t>
      </w:r>
    </w:p>
    <w:p w:rsidR="004623B0" w:rsidRPr="004623B0" w:rsidRDefault="004623B0" w:rsidP="001868DE">
      <w:pPr>
        <w:pStyle w:val="EnumCont"/>
        <w:rPr>
          <w:lang w:val="en-US"/>
        </w:rPr>
      </w:pPr>
      <w:r>
        <w:rPr>
          <w:lang w:val="en-US"/>
        </w:rPr>
        <w:t>(</w:t>
      </w:r>
      <w:r w:rsidR="00176F6A">
        <w:rPr>
          <w:lang w:val="en-US"/>
        </w:rPr>
        <w:t>3</w:t>
      </w:r>
      <w:r>
        <w:rPr>
          <w:lang w:val="en-US"/>
        </w:rPr>
        <w:t>) ELF module in final state</w:t>
      </w:r>
    </w:p>
    <w:p w:rsidR="004623B0" w:rsidRDefault="001868DE" w:rsidP="004623B0">
      <w:pPr>
        <w:pStyle w:val="EnumCont"/>
        <w:rPr>
          <w:lang w:val="en-US"/>
        </w:rPr>
      </w:pPr>
      <w:r>
        <w:rPr>
          <w:lang w:val="en-US"/>
        </w:rPr>
        <w:t>(</w:t>
      </w:r>
      <w:r w:rsidR="00176F6A">
        <w:rPr>
          <w:lang w:val="en-US"/>
        </w:rPr>
        <w:t>4</w:t>
      </w:r>
      <w:r w:rsidR="004623B0">
        <w:rPr>
          <w:lang w:val="en-US"/>
        </w:rPr>
        <w:t>) Native assembler for IA64</w:t>
      </w:r>
    </w:p>
    <w:p w:rsidR="004623B0" w:rsidRDefault="001868DE" w:rsidP="004623B0">
      <w:pPr>
        <w:pStyle w:val="EnumCont"/>
        <w:rPr>
          <w:lang w:val="en-US"/>
        </w:rPr>
      </w:pPr>
      <w:r>
        <w:rPr>
          <w:lang w:val="en-US"/>
        </w:rPr>
        <w:t>(</w:t>
      </w:r>
      <w:r w:rsidR="00176F6A">
        <w:rPr>
          <w:lang w:val="en-US"/>
        </w:rPr>
        <w:t>5</w:t>
      </w:r>
      <w:r w:rsidR="004623B0">
        <w:rPr>
          <w:lang w:val="en-US"/>
        </w:rPr>
        <w:t>) Native assembler for IA32 (80386) 32+ (80486, Pentium extensions), IA16 (80286), IA8 (8086)</w:t>
      </w:r>
    </w:p>
    <w:p w:rsidR="004623B0" w:rsidRDefault="001868DE" w:rsidP="004623B0">
      <w:pPr>
        <w:pStyle w:val="EnumCont"/>
        <w:rPr>
          <w:lang w:val="en-US"/>
        </w:rPr>
      </w:pPr>
      <w:r>
        <w:rPr>
          <w:lang w:val="en-US"/>
        </w:rPr>
        <w:t>(</w:t>
      </w:r>
      <w:r w:rsidR="00176F6A">
        <w:rPr>
          <w:lang w:val="en-US"/>
        </w:rPr>
        <w:t>6</w:t>
      </w:r>
      <w:r w:rsidR="004623B0">
        <w:rPr>
          <w:lang w:val="en-US"/>
        </w:rPr>
        <w:t>) Cross assembler for ARM32 and ARM64 → Raspi3B, Raspi4</w:t>
      </w:r>
    </w:p>
    <w:p w:rsidR="004623B0" w:rsidRDefault="001868DE" w:rsidP="004623B0">
      <w:pPr>
        <w:pStyle w:val="EnumCont"/>
        <w:rPr>
          <w:lang w:val="en-US"/>
        </w:rPr>
      </w:pPr>
      <w:r>
        <w:rPr>
          <w:lang w:val="en-US"/>
        </w:rPr>
        <w:t>(</w:t>
      </w:r>
      <w:r w:rsidR="00176F6A">
        <w:rPr>
          <w:lang w:val="en-US"/>
        </w:rPr>
        <w:t>7</w:t>
      </w:r>
      <w:r w:rsidR="004623B0">
        <w:rPr>
          <w:lang w:val="en-US"/>
        </w:rPr>
        <w:t>) 8/16/32/64 bit FORCE compilers for all 3 modes.</w:t>
      </w:r>
    </w:p>
    <w:p w:rsidR="001868DE" w:rsidRPr="001868DE" w:rsidRDefault="001868DE" w:rsidP="001868DE">
      <w:pPr>
        <w:pStyle w:val="EnumEnd"/>
        <w:rPr>
          <w:lang w:val="en-US"/>
        </w:rPr>
      </w:pPr>
      <w:r>
        <w:rPr>
          <w:lang w:val="en-US"/>
        </w:rPr>
        <w:t>(</w:t>
      </w:r>
      <w:r w:rsidR="00176F6A">
        <w:rPr>
          <w:lang w:val="en-US"/>
        </w:rPr>
        <w:t>8</w:t>
      </w:r>
      <w:r>
        <w:rPr>
          <w:lang w:val="en-US"/>
        </w:rPr>
        <w:t>) F2 (REPL/RECL in one application) capable of running on Linux</w:t>
      </w:r>
    </w:p>
    <w:p w:rsidR="00C93129" w:rsidRDefault="00C93129" w:rsidP="00C93129">
      <w:pPr>
        <w:pStyle w:val="Heading3"/>
        <w:rPr>
          <w:lang w:val="en-US"/>
        </w:rPr>
      </w:pPr>
      <w:r>
        <w:rPr>
          <w:lang w:val="en-US"/>
        </w:rPr>
        <w:t>Task List</w:t>
      </w:r>
    </w:p>
    <w:p w:rsidR="00176F6A" w:rsidRPr="0075498A" w:rsidRDefault="00176F6A" w:rsidP="004623B0">
      <w:pPr>
        <w:pStyle w:val="Heading4"/>
        <w:rPr>
          <w:lang w:val="en-US"/>
        </w:rPr>
      </w:pPr>
      <w:r w:rsidRPr="004D7037">
        <w:rPr>
          <w:lang w:val="en-US"/>
        </w:rPr>
        <w:t>Goal 1</w:t>
      </w:r>
      <w:r w:rsidR="0075498A">
        <w:rPr>
          <w:lang w:val="en-US"/>
        </w:rPr>
        <w:t xml:space="preserve"> → see «</w:t>
      </w:r>
      <w:r w:rsidR="0075498A">
        <w:rPr>
          <w:lang w:val="en-US"/>
        </w:rPr>
        <w:fldChar w:fldCharType="begin"/>
      </w:r>
      <w:r w:rsidR="0075498A">
        <w:rPr>
          <w:lang w:val="en-US"/>
        </w:rPr>
        <w:instrText xml:space="preserve"> REF _Ref33712456 \h </w:instrText>
      </w:r>
      <w:r w:rsidR="0075498A">
        <w:rPr>
          <w:lang w:val="en-US"/>
        </w:rPr>
      </w:r>
      <w:r w:rsidR="0075498A">
        <w:rPr>
          <w:lang w:val="en-US"/>
        </w:rPr>
        <w:fldChar w:fldCharType="separate"/>
      </w:r>
      <w:r w:rsidR="0075498A">
        <w:rPr>
          <w:lang w:val="en-US"/>
        </w:rPr>
        <w:t>The Test Framework</w:t>
      </w:r>
      <w:r w:rsidR="0075498A">
        <w:rPr>
          <w:lang w:val="en-US"/>
        </w:rPr>
        <w:fldChar w:fldCharType="end"/>
      </w:r>
      <w:r w:rsidR="0075498A">
        <w:rPr>
          <w:lang w:val="en-US"/>
        </w:rPr>
        <w:t>»</w:t>
      </w:r>
    </w:p>
    <w:p w:rsidR="00176F6A" w:rsidRDefault="00A917B2" w:rsidP="00A917B2">
      <w:pPr>
        <w:pStyle w:val="EnumStart"/>
        <w:rPr>
          <w:lang w:val="en-US"/>
        </w:rPr>
      </w:pPr>
      <w:r>
        <w:rPr>
          <w:lang w:val="en-US"/>
        </w:rPr>
        <w:t>Elaborate a test framework for unit and integration tests.</w:t>
      </w:r>
    </w:p>
    <w:p w:rsidR="00612B10" w:rsidRPr="00612B10" w:rsidRDefault="00612B10" w:rsidP="00612B10">
      <w:pPr>
        <w:pStyle w:val="EnumCont"/>
        <w:rPr>
          <w:lang w:val="en-US"/>
        </w:rPr>
      </w:pPr>
      <w:r>
        <w:rPr>
          <w:lang w:val="en-US"/>
        </w:rPr>
        <w:t>This probably requires i</w:t>
      </w:r>
      <w:r w:rsidR="00363DB5">
        <w:rPr>
          <w:lang w:val="en-US"/>
        </w:rPr>
        <w:t>ts own DSL(s) and thus its own v</w:t>
      </w:r>
      <w:r>
        <w:rPr>
          <w:lang w:val="en-US"/>
        </w:rPr>
        <w:t>ocabulary or -ies.</w:t>
      </w:r>
    </w:p>
    <w:p w:rsidR="00A917B2" w:rsidRDefault="00A917B2" w:rsidP="00612B10">
      <w:pPr>
        <w:pStyle w:val="EnumCont"/>
        <w:rPr>
          <w:lang w:val="en-US"/>
        </w:rPr>
      </w:pPr>
      <w:r>
        <w:rPr>
          <w:lang w:val="en-US"/>
        </w:rPr>
        <w:t>Use it in all tests described in the other goals below.</w:t>
      </w:r>
    </w:p>
    <w:p w:rsidR="00612B10" w:rsidRPr="00A917B2" w:rsidRDefault="00612B10" w:rsidP="00612B10">
      <w:pPr>
        <w:pStyle w:val="EnumEnd"/>
        <w:rPr>
          <w:lang w:val="en-US"/>
        </w:rPr>
      </w:pPr>
      <w:r>
        <w:rPr>
          <w:lang w:val="en-US"/>
        </w:rPr>
        <w:t xml:space="preserve">The final goal is to append the tests to the end of each </w:t>
      </w:r>
      <w:r w:rsidRPr="00363DB5">
        <w:rPr>
          <w:i/>
          <w:lang w:val="en-US"/>
        </w:rPr>
        <w:t>definition</w:t>
      </w:r>
      <w:r>
        <w:rPr>
          <w:lang w:val="en-US"/>
        </w:rPr>
        <w:t>.</w:t>
      </w:r>
    </w:p>
    <w:p w:rsidR="004623B0" w:rsidRPr="004623B0" w:rsidRDefault="004623B0" w:rsidP="004623B0">
      <w:pPr>
        <w:pStyle w:val="Heading4"/>
        <w:rPr>
          <w:lang w:val="en-US"/>
        </w:rPr>
      </w:pPr>
      <w:r>
        <w:rPr>
          <w:lang w:val="en-US"/>
        </w:rPr>
        <w:t>Goa</w:t>
      </w:r>
      <w:r w:rsidR="00176F6A">
        <w:rPr>
          <w:lang w:val="en-US"/>
        </w:rPr>
        <w:t>l 2</w:t>
      </w:r>
    </w:p>
    <w:p w:rsidR="00653244" w:rsidRDefault="00382797" w:rsidP="00653244">
      <w:pPr>
        <w:pStyle w:val="EnumStart"/>
        <w:rPr>
          <w:lang w:val="en-US"/>
        </w:rPr>
      </w:pPr>
      <w:r>
        <w:rPr>
          <w:lang w:val="en-US"/>
        </w:rPr>
        <w:t xml:space="preserve">Rewrite </w:t>
      </w:r>
      <w:r w:rsidR="00C90C72">
        <w:rPr>
          <w:lang w:val="en-US"/>
        </w:rPr>
        <w:t>initial FORCE a</w:t>
      </w:r>
      <w:r w:rsidR="00893ACE">
        <w:rPr>
          <w:lang w:val="en-US"/>
        </w:rPr>
        <w:t>n</w:t>
      </w:r>
      <w:r w:rsidR="00C90C72">
        <w:rPr>
          <w:lang w:val="en-US"/>
        </w:rPr>
        <w:t xml:space="preserve">d split up into </w:t>
      </w:r>
      <w:r w:rsidR="00134D71" w:rsidRPr="00363DB5">
        <w:rPr>
          <w:rStyle w:val="Code"/>
          <w:lang w:val="en-US"/>
        </w:rPr>
        <w:t>/force/</w:t>
      </w:r>
      <w:r w:rsidR="00893ACE" w:rsidRPr="00363DB5">
        <w:rPr>
          <w:rStyle w:val="Code"/>
          <w:lang w:val="en-US"/>
        </w:rPr>
        <w:t>64/</w:t>
      </w:r>
      <w:r w:rsidRPr="00363DB5">
        <w:rPr>
          <w:rStyle w:val="Code"/>
          <w:lang w:val="en-US"/>
        </w:rPr>
        <w:t>FORCE</w:t>
      </w:r>
      <w:r>
        <w:rPr>
          <w:lang w:val="en-US"/>
        </w:rPr>
        <w:t xml:space="preserve">, </w:t>
      </w:r>
      <w:r w:rsidR="00134D71" w:rsidRPr="00363DB5">
        <w:rPr>
          <w:rStyle w:val="Code"/>
          <w:lang w:val="en-US"/>
        </w:rPr>
        <w:t>/force</w:t>
      </w:r>
      <w:r w:rsidR="00893ACE" w:rsidRPr="00363DB5">
        <w:rPr>
          <w:rStyle w:val="Code"/>
          <w:lang w:val="en-US"/>
        </w:rPr>
        <w:t>/64</w:t>
      </w:r>
      <w:r w:rsidR="00134D71" w:rsidRPr="00363DB5">
        <w:rPr>
          <w:rStyle w:val="Code"/>
          <w:lang w:val="en-US"/>
        </w:rPr>
        <w:t>/</w:t>
      </w:r>
      <w:r w:rsidRPr="00363DB5">
        <w:rPr>
          <w:rStyle w:val="Code"/>
          <w:lang w:val="en-US"/>
        </w:rPr>
        <w:t>FORCEX</w:t>
      </w:r>
      <w:r>
        <w:rPr>
          <w:lang w:val="en-US"/>
        </w:rPr>
        <w:t xml:space="preserve">, </w:t>
      </w:r>
      <w:r w:rsidR="00134D71" w:rsidRPr="00363DB5">
        <w:rPr>
          <w:rStyle w:val="Code"/>
          <w:lang w:val="en-US"/>
        </w:rPr>
        <w:t>/force</w:t>
      </w:r>
      <w:r w:rsidR="00893ACE" w:rsidRPr="00363DB5">
        <w:rPr>
          <w:rStyle w:val="Code"/>
          <w:lang w:val="en-US"/>
        </w:rPr>
        <w:t>/64</w:t>
      </w:r>
      <w:r w:rsidR="00134D71" w:rsidRPr="00363DB5">
        <w:rPr>
          <w:rStyle w:val="Code"/>
          <w:lang w:val="en-US"/>
        </w:rPr>
        <w:t>/</w:t>
      </w:r>
      <w:r w:rsidRPr="00363DB5">
        <w:rPr>
          <w:rStyle w:val="Code"/>
          <w:lang w:val="en-US"/>
        </w:rPr>
        <w:t>FORCEY</w:t>
      </w:r>
      <w:r>
        <w:rPr>
          <w:lang w:val="en-US"/>
        </w:rPr>
        <w:t xml:space="preserve">, </w:t>
      </w:r>
      <w:r w:rsidR="00134D71" w:rsidRPr="00363DB5">
        <w:rPr>
          <w:rStyle w:val="Code"/>
          <w:lang w:val="en-US"/>
        </w:rPr>
        <w:t>/force</w:t>
      </w:r>
      <w:r w:rsidR="00893ACE" w:rsidRPr="00363DB5">
        <w:rPr>
          <w:rStyle w:val="Code"/>
          <w:lang w:val="en-US"/>
        </w:rPr>
        <w:t>/64</w:t>
      </w:r>
      <w:r w:rsidR="00134D71" w:rsidRPr="00363DB5">
        <w:rPr>
          <w:rStyle w:val="Code"/>
          <w:lang w:val="en-US"/>
        </w:rPr>
        <w:t>/</w:t>
      </w:r>
      <w:r w:rsidRPr="00363DB5">
        <w:rPr>
          <w:rStyle w:val="Code"/>
          <w:lang w:val="en-US"/>
        </w:rPr>
        <w:t>FORCEZ</w:t>
      </w:r>
      <w:r>
        <w:rPr>
          <w:lang w:val="en-US"/>
        </w:rPr>
        <w:t xml:space="preserve"> and </w:t>
      </w:r>
      <w:r w:rsidR="00134D71" w:rsidRPr="007F3F8A">
        <w:rPr>
          <w:rStyle w:val="Code"/>
          <w:lang w:val="en-US"/>
        </w:rPr>
        <w:t>/force/</w:t>
      </w:r>
      <w:r w:rsidR="00893ACE" w:rsidRPr="007F3F8A">
        <w:rPr>
          <w:rStyle w:val="Code"/>
          <w:lang w:val="en-US"/>
        </w:rPr>
        <w:t>64/</w:t>
      </w:r>
      <w:r w:rsidRPr="007F3F8A">
        <w:rPr>
          <w:rStyle w:val="Code"/>
          <w:lang w:val="en-US"/>
        </w:rPr>
        <w:t>FORCEN</w:t>
      </w:r>
      <w:r w:rsidR="00363DB5">
        <w:rPr>
          <w:lang w:val="en-US"/>
        </w:rPr>
        <w:t>.</w:t>
      </w:r>
    </w:p>
    <w:p w:rsidR="00653244" w:rsidRPr="00653244" w:rsidRDefault="00653244" w:rsidP="00653244">
      <w:pPr>
        <w:pStyle w:val="EnumEnd"/>
        <w:rPr>
          <w:lang w:val="en-US"/>
        </w:rPr>
      </w:pPr>
      <w:r>
        <w:rPr>
          <w:lang w:val="en-US"/>
        </w:rPr>
        <w:t>Write tests for all definitions</w:t>
      </w:r>
    </w:p>
    <w:p w:rsidR="004623B0" w:rsidRDefault="003B5C7D" w:rsidP="004623B0">
      <w:pPr>
        <w:pStyle w:val="Heading4"/>
        <w:rPr>
          <w:lang w:val="en-US"/>
        </w:rPr>
      </w:pPr>
      <w:r>
        <w:rPr>
          <w:lang w:val="en-US"/>
        </w:rPr>
        <w:t>Goal</w:t>
      </w:r>
      <w:r w:rsidR="00176F6A">
        <w:rPr>
          <w:lang w:val="en-US"/>
        </w:rPr>
        <w:t xml:space="preserve"> 3</w:t>
      </w:r>
    </w:p>
    <w:p w:rsidR="00653244" w:rsidRDefault="001868DE" w:rsidP="00653244">
      <w:pPr>
        <w:pStyle w:val="EnumStart"/>
        <w:rPr>
          <w:lang w:val="en-US"/>
        </w:rPr>
      </w:pPr>
      <w:r>
        <w:rPr>
          <w:lang w:val="en-US"/>
        </w:rPr>
        <w:t xml:space="preserve">Rewrite </w:t>
      </w:r>
      <w:r w:rsidRPr="00363DB5">
        <w:rPr>
          <w:rStyle w:val="Code"/>
          <w:lang w:val="en-US"/>
        </w:rPr>
        <w:t>/system/os/EFF</w:t>
      </w:r>
      <w:r>
        <w:rPr>
          <w:lang w:val="en-US"/>
        </w:rPr>
        <w:t xml:space="preserve"> (Executive File Format) </w:t>
      </w:r>
      <w:r w:rsidR="00A917B2">
        <w:rPr>
          <w:lang w:val="en-US"/>
        </w:rPr>
        <w:t>templet</w:t>
      </w:r>
      <w:r>
        <w:rPr>
          <w:lang w:val="en-US"/>
        </w:rPr>
        <w:t xml:space="preserve"> with implementation </w:t>
      </w:r>
      <w:r w:rsidRPr="007F3F8A">
        <w:rPr>
          <w:rStyle w:val="Code"/>
          <w:lang w:val="en-US"/>
        </w:rPr>
        <w:t>/system/os/linux</w:t>
      </w:r>
      <w:r w:rsidR="00190B9A" w:rsidRPr="007F3F8A">
        <w:rPr>
          <w:rStyle w:val="Code"/>
          <w:lang w:val="en-US"/>
        </w:rPr>
        <w:t>/ELF</w:t>
      </w:r>
      <w:r w:rsidR="00363DB5">
        <w:rPr>
          <w:lang w:val="en-US"/>
        </w:rPr>
        <w:t>.</w:t>
      </w:r>
    </w:p>
    <w:p w:rsidR="00653244" w:rsidRPr="00653244" w:rsidRDefault="00653244" w:rsidP="00653244">
      <w:pPr>
        <w:pStyle w:val="EnumEnd"/>
        <w:rPr>
          <w:lang w:val="en-US"/>
        </w:rPr>
      </w:pPr>
      <w:r>
        <w:rPr>
          <w:lang w:val="en-US"/>
        </w:rPr>
        <w:t>Write tests</w:t>
      </w:r>
    </w:p>
    <w:p w:rsidR="00190B9A" w:rsidRPr="00190B9A" w:rsidRDefault="00190B9A" w:rsidP="00190B9A">
      <w:pPr>
        <w:pStyle w:val="Heading4"/>
        <w:rPr>
          <w:lang w:val="en-US"/>
        </w:rPr>
      </w:pPr>
      <w:r>
        <w:rPr>
          <w:lang w:val="en-US"/>
        </w:rPr>
        <w:t>G</w:t>
      </w:r>
      <w:r w:rsidR="00176F6A">
        <w:rPr>
          <w:lang w:val="en-US"/>
        </w:rPr>
        <w:t>oal 4</w:t>
      </w:r>
    </w:p>
    <w:p w:rsidR="00190B9A" w:rsidRDefault="008013FE" w:rsidP="00190B9A">
      <w:pPr>
        <w:pStyle w:val="EnumStart"/>
        <w:rPr>
          <w:lang w:val="en-US"/>
        </w:rPr>
      </w:pPr>
      <w:r>
        <w:rPr>
          <w:lang w:val="en-US"/>
        </w:rPr>
        <w:t>Rewrite /force/</w:t>
      </w:r>
      <w:r w:rsidR="00893ACE">
        <w:rPr>
          <w:lang w:val="en-US"/>
        </w:rPr>
        <w:t>64/</w:t>
      </w:r>
      <w:r>
        <w:rPr>
          <w:lang w:val="en-US"/>
        </w:rPr>
        <w:t>asm/</w:t>
      </w:r>
      <w:r w:rsidR="00190B9A">
        <w:rPr>
          <w:lang w:val="en-US"/>
        </w:rPr>
        <w:t>intel/</w:t>
      </w:r>
      <w:r>
        <w:rPr>
          <w:lang w:val="en-US"/>
        </w:rPr>
        <w:t>Forcembler</w:t>
      </w:r>
    </w:p>
    <w:p w:rsidR="00653244" w:rsidRPr="00653244" w:rsidRDefault="00653244" w:rsidP="00653244">
      <w:pPr>
        <w:pStyle w:val="EnumCont"/>
        <w:rPr>
          <w:lang w:val="en-US"/>
        </w:rPr>
      </w:pPr>
      <w:r>
        <w:rPr>
          <w:lang w:val="en-US"/>
        </w:rPr>
        <w:t>Write tests for each statement</w:t>
      </w:r>
      <w:r w:rsidR="00176F6A">
        <w:rPr>
          <w:lang w:val="en-US"/>
        </w:rPr>
        <w:t xml:space="preserve"> and parameter combination</w:t>
      </w:r>
    </w:p>
    <w:p w:rsidR="008013FE" w:rsidRDefault="00190B9A" w:rsidP="00653244">
      <w:pPr>
        <w:pStyle w:val="EnumCont"/>
        <w:rPr>
          <w:lang w:val="en-US"/>
        </w:rPr>
      </w:pPr>
      <w:r>
        <w:rPr>
          <w:lang w:val="en-US"/>
        </w:rPr>
        <w:t xml:space="preserve">Rewrite </w:t>
      </w:r>
      <w:r w:rsidR="008013FE">
        <w:rPr>
          <w:lang w:val="en-US"/>
        </w:rPr>
        <w:t>/force/</w:t>
      </w:r>
      <w:r w:rsidR="00893ACE">
        <w:rPr>
          <w:lang w:val="en-US"/>
        </w:rPr>
        <w:t>64/</w:t>
      </w:r>
      <w:r w:rsidR="008013FE">
        <w:rPr>
          <w:lang w:val="en-US"/>
        </w:rPr>
        <w:t>asm/</w:t>
      </w:r>
      <w:r>
        <w:rPr>
          <w:lang w:val="en-US"/>
        </w:rPr>
        <w:t>intel/</w:t>
      </w:r>
      <w:r w:rsidR="008013FE">
        <w:rPr>
          <w:lang w:val="en-US"/>
        </w:rPr>
        <w:t>MacroForcembler</w:t>
      </w:r>
      <w:r>
        <w:rPr>
          <w:lang w:val="en-US"/>
        </w:rPr>
        <w:t> as implementation of /force</w:t>
      </w:r>
      <w:r w:rsidR="00893ACE">
        <w:rPr>
          <w:lang w:val="en-US"/>
        </w:rPr>
        <w:t>/64</w:t>
      </w:r>
      <w:r>
        <w:rPr>
          <w:lang w:val="en-US"/>
        </w:rPr>
        <w:t xml:space="preserve">/asm/Forcembler </w:t>
      </w:r>
      <w:r w:rsidR="00A917B2">
        <w:rPr>
          <w:lang w:val="en-US"/>
        </w:rPr>
        <w:t>templet</w:t>
      </w:r>
    </w:p>
    <w:p w:rsidR="00653244" w:rsidRDefault="00653244" w:rsidP="007F3F8A">
      <w:pPr>
        <w:pStyle w:val="EnumCont"/>
        <w:rPr>
          <w:lang w:val="en-US"/>
        </w:rPr>
      </w:pPr>
      <w:r>
        <w:rPr>
          <w:lang w:val="en-US"/>
        </w:rPr>
        <w:t>Write tests for all definitions</w:t>
      </w:r>
    </w:p>
    <w:p w:rsidR="007F3F8A" w:rsidRPr="007F3F8A" w:rsidRDefault="007F3F8A" w:rsidP="007F3F8A">
      <w:pPr>
        <w:pStyle w:val="EnumEnd"/>
        <w:rPr>
          <w:lang w:val="en-US"/>
        </w:rPr>
      </w:pPr>
      <w:r>
        <w:rPr>
          <w:lang w:val="en-US"/>
        </w:rPr>
        <w:t>Make sure that every module importing any kind of assembler is tagged as "non-portable" (i. e. «contains machine code»)</w:t>
      </w:r>
    </w:p>
    <w:p w:rsidR="00C90C72" w:rsidRDefault="00176F6A" w:rsidP="00C90C72">
      <w:pPr>
        <w:pStyle w:val="Heading4"/>
        <w:rPr>
          <w:lang w:val="en-US"/>
        </w:rPr>
      </w:pPr>
      <w:r>
        <w:rPr>
          <w:lang w:val="en-US"/>
        </w:rPr>
        <w:t>Goal 5</w:t>
      </w:r>
    </w:p>
    <w:p w:rsidR="00190B9A" w:rsidRDefault="00190B9A" w:rsidP="00190B9A">
      <w:pPr>
        <w:pStyle w:val="EnumCont"/>
        <w:rPr>
          <w:lang w:val="en-US"/>
        </w:rPr>
      </w:pPr>
      <w:r>
        <w:rPr>
          <w:lang w:val="en-US"/>
        </w:rPr>
        <w:t>Extract /force/</w:t>
      </w:r>
      <w:r w:rsidR="00893ACE">
        <w:rPr>
          <w:lang w:val="en-US"/>
        </w:rPr>
        <w:t>32/</w:t>
      </w:r>
      <w:r>
        <w:rPr>
          <w:lang w:val="en-US"/>
        </w:rPr>
        <w:t>asm/intel/Forcembler and its MacroForcembler from IA64-Forcembler</w:t>
      </w:r>
    </w:p>
    <w:p w:rsidR="00653244" w:rsidRDefault="00653244" w:rsidP="00190B9A">
      <w:pPr>
        <w:pStyle w:val="EnumCont"/>
        <w:rPr>
          <w:lang w:val="en-US"/>
        </w:rPr>
      </w:pPr>
      <w:r>
        <w:rPr>
          <w:lang w:val="en-US"/>
        </w:rPr>
        <w:t>Derive tests for 32-bit-Forcembler from 64-bit-Forcembler</w:t>
      </w:r>
    </w:p>
    <w:p w:rsidR="00C90C72" w:rsidRDefault="00C90C72" w:rsidP="00190B9A">
      <w:pPr>
        <w:pStyle w:val="EnumCont"/>
        <w:rPr>
          <w:lang w:val="en-US"/>
        </w:rPr>
      </w:pPr>
      <w:r>
        <w:rPr>
          <w:lang w:val="en-US"/>
        </w:rPr>
        <w:t>Extract /force/</w:t>
      </w:r>
      <w:r w:rsidR="00893ACE">
        <w:rPr>
          <w:lang w:val="en-US"/>
        </w:rPr>
        <w:t>16/</w:t>
      </w:r>
      <w:r>
        <w:rPr>
          <w:lang w:val="en-US"/>
        </w:rPr>
        <w:t>asm/intel/Forcembler and its MacroForcembler from IA64-Forcembler</w:t>
      </w:r>
    </w:p>
    <w:p w:rsidR="00653244" w:rsidRDefault="00653244" w:rsidP="00653244">
      <w:pPr>
        <w:pStyle w:val="EnumCont"/>
        <w:rPr>
          <w:lang w:val="en-US"/>
        </w:rPr>
      </w:pPr>
      <w:r>
        <w:rPr>
          <w:lang w:val="en-US"/>
        </w:rPr>
        <w:t>Derive tests for 32-bit-Forcembler from 64-bit-Forcembler</w:t>
      </w:r>
    </w:p>
    <w:p w:rsidR="00C90C72" w:rsidRDefault="00C90C72" w:rsidP="00653244">
      <w:pPr>
        <w:pStyle w:val="EnumCont"/>
        <w:rPr>
          <w:lang w:val="en-US"/>
        </w:rPr>
      </w:pPr>
      <w:r>
        <w:rPr>
          <w:lang w:val="en-US"/>
        </w:rPr>
        <w:t>Extract /force/</w:t>
      </w:r>
      <w:r w:rsidR="00893ACE">
        <w:rPr>
          <w:lang w:val="en-US"/>
        </w:rPr>
        <w:t>8/</w:t>
      </w:r>
      <w:r>
        <w:rPr>
          <w:lang w:val="en-US"/>
        </w:rPr>
        <w:t>asm/intel/Forcembler and its MacroForcembler from IA64-Forcembler</w:t>
      </w:r>
    </w:p>
    <w:p w:rsidR="007F3F8A" w:rsidRDefault="00653244" w:rsidP="00E900E5">
      <w:pPr>
        <w:pStyle w:val="EnumEnd"/>
        <w:rPr>
          <w:lang w:val="en-US"/>
        </w:rPr>
      </w:pPr>
      <w:r>
        <w:rPr>
          <w:lang w:val="en-US"/>
        </w:rPr>
        <w:t>Derive tests for 32-bit-Forcembler from 64-bit-Forcembler</w:t>
      </w:r>
    </w:p>
    <w:p w:rsidR="00C90C72" w:rsidRDefault="00176F6A" w:rsidP="00C90C72">
      <w:pPr>
        <w:pStyle w:val="Heading4"/>
        <w:rPr>
          <w:lang w:val="en-US"/>
        </w:rPr>
      </w:pPr>
      <w:r>
        <w:rPr>
          <w:lang w:val="en-US"/>
        </w:rPr>
        <w:t>Goal 6</w:t>
      </w:r>
    </w:p>
    <w:p w:rsidR="00C90C72" w:rsidRDefault="00C90C72" w:rsidP="00C90C72">
      <w:pPr>
        <w:pStyle w:val="EnumStart"/>
        <w:rPr>
          <w:lang w:val="en-US"/>
        </w:rPr>
      </w:pPr>
      <w:r>
        <w:rPr>
          <w:lang w:val="en-US"/>
        </w:rPr>
        <w:t>Write /force/</w:t>
      </w:r>
      <w:r w:rsidR="00893ACE">
        <w:rPr>
          <w:lang w:val="en-US"/>
        </w:rPr>
        <w:t>32/</w:t>
      </w:r>
      <w:r>
        <w:rPr>
          <w:lang w:val="en-US"/>
        </w:rPr>
        <w:t>asm/arm/Forcembler and its MacroForcembler</w:t>
      </w:r>
    </w:p>
    <w:p w:rsidR="00176F6A" w:rsidRPr="00176F6A" w:rsidRDefault="00176F6A" w:rsidP="00176F6A">
      <w:pPr>
        <w:pStyle w:val="EnumCont"/>
        <w:rPr>
          <w:lang w:val="en-US"/>
        </w:rPr>
      </w:pPr>
      <w:r>
        <w:rPr>
          <w:lang w:val="en-US"/>
        </w:rPr>
        <w:t>Write tests for each statement and parameter combination</w:t>
      </w:r>
    </w:p>
    <w:p w:rsidR="00C90C72" w:rsidRDefault="00C90C72" w:rsidP="00176F6A">
      <w:pPr>
        <w:pStyle w:val="EnumCont"/>
        <w:rPr>
          <w:lang w:val="en-US"/>
        </w:rPr>
      </w:pPr>
      <w:r>
        <w:rPr>
          <w:lang w:val="en-US"/>
        </w:rPr>
        <w:lastRenderedPageBreak/>
        <w:t>Write /force</w:t>
      </w:r>
      <w:r w:rsidR="00893ACE">
        <w:rPr>
          <w:lang w:val="en-US"/>
        </w:rPr>
        <w:t>/64</w:t>
      </w:r>
      <w:r>
        <w:rPr>
          <w:lang w:val="en-US"/>
        </w:rPr>
        <w:t>/asm/arm/Forcembler and its MacroForcembler</w:t>
      </w:r>
    </w:p>
    <w:p w:rsidR="00176F6A" w:rsidRPr="00176F6A" w:rsidRDefault="00176F6A" w:rsidP="00176F6A">
      <w:pPr>
        <w:pStyle w:val="EnumEnd"/>
        <w:rPr>
          <w:lang w:val="en-US"/>
        </w:rPr>
      </w:pPr>
      <w:r>
        <w:rPr>
          <w:lang w:val="en-US"/>
        </w:rPr>
        <w:t>Write tests for each statement and parameter combination</w:t>
      </w:r>
    </w:p>
    <w:p w:rsidR="00C90C72" w:rsidRDefault="00C90C72" w:rsidP="00C90C72">
      <w:pPr>
        <w:pStyle w:val="Heading4"/>
        <w:rPr>
          <w:lang w:val="en-US"/>
        </w:rPr>
      </w:pPr>
      <w:r>
        <w:rPr>
          <w:lang w:val="en-US"/>
        </w:rPr>
        <w:t>G</w:t>
      </w:r>
      <w:r w:rsidR="00176F6A">
        <w:rPr>
          <w:lang w:val="en-US"/>
        </w:rPr>
        <w:t>oal 7</w:t>
      </w:r>
    </w:p>
    <w:p w:rsidR="00C90C72" w:rsidRDefault="00C90C72" w:rsidP="00C90C72">
      <w:pPr>
        <w:pStyle w:val="EnumStart"/>
        <w:rPr>
          <w:lang w:val="en-US"/>
        </w:rPr>
      </w:pPr>
      <w:r>
        <w:rPr>
          <w:lang w:val="en-US"/>
        </w:rPr>
        <w:t xml:space="preserve">Rewrite Compiler </w:t>
      </w:r>
      <w:r w:rsidR="00176F6A">
        <w:rPr>
          <w:lang w:val="en-US"/>
        </w:rPr>
        <w:t xml:space="preserve">+ </w:t>
      </w:r>
      <w:r>
        <w:rPr>
          <w:lang w:val="en-US"/>
        </w:rPr>
        <w:t>depedencies into /force/</w:t>
      </w:r>
      <w:r w:rsidR="00893ACE">
        <w:rPr>
          <w:lang w:val="en-US"/>
        </w:rPr>
        <w:t>64/cmp/Compiler and other /force/64/cmp modules</w:t>
      </w:r>
    </w:p>
    <w:p w:rsidR="00176F6A" w:rsidRPr="00176F6A" w:rsidRDefault="00176F6A" w:rsidP="00176F6A">
      <w:pPr>
        <w:pStyle w:val="EnumCont"/>
        <w:rPr>
          <w:lang w:val="en-US"/>
        </w:rPr>
      </w:pPr>
      <w:r>
        <w:rPr>
          <w:lang w:val="en-US"/>
        </w:rPr>
        <w:t>Write tests</w:t>
      </w:r>
    </w:p>
    <w:p w:rsidR="00893ACE" w:rsidRDefault="00893ACE" w:rsidP="00893ACE">
      <w:pPr>
        <w:pStyle w:val="EnumCont"/>
        <w:rPr>
          <w:lang w:val="en-US"/>
        </w:rPr>
      </w:pPr>
      <w:r>
        <w:rPr>
          <w:lang w:val="en-US"/>
        </w:rPr>
        <w:t>Extract /force/32/cmp/Compiler</w:t>
      </w:r>
    </w:p>
    <w:p w:rsidR="00176F6A" w:rsidRDefault="00176F6A" w:rsidP="00893ACE">
      <w:pPr>
        <w:pStyle w:val="EnumCont"/>
        <w:rPr>
          <w:lang w:val="en-US"/>
        </w:rPr>
      </w:pPr>
      <w:r>
        <w:rPr>
          <w:lang w:val="en-US"/>
        </w:rPr>
        <w:t>Write tests</w:t>
      </w:r>
    </w:p>
    <w:p w:rsidR="00893ACE" w:rsidRDefault="00893ACE" w:rsidP="00893ACE">
      <w:pPr>
        <w:pStyle w:val="EnumCont"/>
        <w:rPr>
          <w:lang w:val="en-US"/>
        </w:rPr>
      </w:pPr>
      <w:r>
        <w:rPr>
          <w:lang w:val="en-US"/>
        </w:rPr>
        <w:t>Extract /force/16/cmp/Compiler</w:t>
      </w:r>
    </w:p>
    <w:p w:rsidR="00176F6A" w:rsidRDefault="00176F6A" w:rsidP="00893ACE">
      <w:pPr>
        <w:pStyle w:val="EnumCont"/>
        <w:rPr>
          <w:lang w:val="en-US"/>
        </w:rPr>
      </w:pPr>
      <w:r>
        <w:rPr>
          <w:lang w:val="en-US"/>
        </w:rPr>
        <w:t>Write tests</w:t>
      </w:r>
    </w:p>
    <w:p w:rsidR="00893ACE" w:rsidRDefault="00893ACE" w:rsidP="00176F6A">
      <w:pPr>
        <w:pStyle w:val="EnumCont"/>
        <w:rPr>
          <w:lang w:val="en-US"/>
        </w:rPr>
      </w:pPr>
      <w:r>
        <w:rPr>
          <w:lang w:val="en-US"/>
        </w:rPr>
        <w:t>Extract /force/8/cmp/Compiler</w:t>
      </w:r>
    </w:p>
    <w:p w:rsidR="00176F6A" w:rsidRDefault="00176F6A" w:rsidP="00176F6A">
      <w:pPr>
        <w:pStyle w:val="EnumEnd"/>
        <w:rPr>
          <w:lang w:val="en-US"/>
        </w:rPr>
      </w:pPr>
      <w:r>
        <w:rPr>
          <w:lang w:val="en-US"/>
        </w:rPr>
        <w:t>Write tests</w:t>
      </w:r>
    </w:p>
    <w:p w:rsidR="00893ACE" w:rsidRPr="00893ACE" w:rsidRDefault="00176F6A" w:rsidP="00893ACE">
      <w:pPr>
        <w:pStyle w:val="Heading4"/>
        <w:rPr>
          <w:lang w:val="en-US"/>
        </w:rPr>
      </w:pPr>
      <w:r>
        <w:rPr>
          <w:lang w:val="en-US"/>
        </w:rPr>
        <w:t>Goal 8</w:t>
      </w:r>
    </w:p>
    <w:p w:rsidR="00B67685" w:rsidRPr="00B67685" w:rsidRDefault="00A61DFA" w:rsidP="00893ACE">
      <w:pPr>
        <w:pStyle w:val="EnumStart"/>
        <w:rPr>
          <w:lang w:val="en-US"/>
        </w:rPr>
      </w:pPr>
      <w:r>
        <w:rPr>
          <w:lang w:val="en-US"/>
        </w:rPr>
        <w:t xml:space="preserve">Rewrite Memory-linux as /system/mem/Memory </w:t>
      </w:r>
      <w:r w:rsidR="00A917B2">
        <w:rPr>
          <w:lang w:val="en-US"/>
        </w:rPr>
        <w:t>templet</w:t>
      </w:r>
      <w:r>
        <w:rPr>
          <w:lang w:val="en-US"/>
        </w:rPr>
        <w:t xml:space="preserve"> with implementation /system/</w:t>
      </w:r>
      <w:r w:rsidR="00893ACE">
        <w:rPr>
          <w:lang w:val="en-US"/>
        </w:rPr>
        <w:t>64/</w:t>
      </w:r>
      <w:r>
        <w:rPr>
          <w:lang w:val="en-US"/>
        </w:rPr>
        <w:t>mem/linux/LinuxMemory</w:t>
      </w:r>
      <w:r w:rsidR="00B67685">
        <w:rPr>
          <w:lang w:val="en-US"/>
        </w:rPr>
        <w:br/>
      </w:r>
      <w:r w:rsidR="00893ACE">
        <w:rPr>
          <w:lang w:val="en-US"/>
        </w:rPr>
        <w:t>→</w:t>
      </w:r>
      <w:r w:rsidR="00B67685">
        <w:rPr>
          <w:lang w:val="en-US"/>
        </w:rPr>
        <w:t xml:space="preserve"> Test code must be taken out of the module, because it requires IO, StringFormat and other dynamic modules</w:t>
      </w:r>
    </w:p>
    <w:p w:rsidR="00B67685" w:rsidRDefault="00B67685" w:rsidP="00B67685">
      <w:pPr>
        <w:pStyle w:val="EnumCont"/>
        <w:rPr>
          <w:lang w:val="en-US"/>
        </w:rPr>
      </w:pPr>
      <w:r>
        <w:rPr>
          <w:lang w:val="en-US"/>
        </w:rPr>
        <w:t xml:space="preserve">Rewrite IO as /system/io/ConIO </w:t>
      </w:r>
      <w:r w:rsidR="00A917B2">
        <w:rPr>
          <w:lang w:val="en-US"/>
        </w:rPr>
        <w:t>templet</w:t>
      </w:r>
      <w:r>
        <w:rPr>
          <w:lang w:val="en-US"/>
        </w:rPr>
        <w:t xml:space="preserve"> with implementation /system/</w:t>
      </w:r>
      <w:r w:rsidR="00893ACE">
        <w:rPr>
          <w:lang w:val="en-US"/>
        </w:rPr>
        <w:t>64/</w:t>
      </w:r>
      <w:r>
        <w:rPr>
          <w:lang w:val="en-US"/>
        </w:rPr>
        <w:t>io/linux/LinuxConIO</w:t>
      </w:r>
      <w:r>
        <w:rPr>
          <w:lang w:val="en-US"/>
        </w:rPr>
        <w:br/>
      </w:r>
      <w:r w:rsidR="00893ACE">
        <w:rPr>
          <w:lang w:val="en-US"/>
        </w:rPr>
        <w:t>→</w:t>
      </w:r>
      <w:r>
        <w:rPr>
          <w:lang w:val="en-US"/>
        </w:rPr>
        <w:t xml:space="preserve"> static allocation must be changed to dynamic</w:t>
      </w:r>
    </w:p>
    <w:p w:rsidR="00B67685" w:rsidRDefault="00B67685" w:rsidP="00382797">
      <w:pPr>
        <w:pStyle w:val="EnumCont"/>
        <w:rPr>
          <w:lang w:val="en-US"/>
        </w:rPr>
      </w:pPr>
      <w:r>
        <w:rPr>
          <w:lang w:val="en-US"/>
        </w:rPr>
        <w:t>R</w:t>
      </w:r>
    </w:p>
    <w:p w:rsidR="00A61DFA" w:rsidRDefault="00A61DFA" w:rsidP="00A61DFA">
      <w:pPr>
        <w:pStyle w:val="EnumEnd"/>
        <w:rPr>
          <w:lang w:val="en-US"/>
        </w:rPr>
      </w:pPr>
      <w:r>
        <w:rPr>
          <w:lang w:val="en-US"/>
        </w:rPr>
        <w:t>...</w:t>
      </w:r>
    </w:p>
    <w:p w:rsidR="00A61DFA" w:rsidRDefault="00A61DFA" w:rsidP="00A61DFA">
      <w:pPr>
        <w:pStyle w:val="Absatz"/>
        <w:rPr>
          <w:lang w:val="en-US"/>
        </w:rPr>
      </w:pPr>
      <w:r>
        <w:rPr>
          <w:lang w:val="en-US"/>
        </w:rPr>
        <w:t>Assessment:</w:t>
      </w:r>
    </w:p>
    <w:p w:rsidR="00B67685" w:rsidRDefault="00C93129" w:rsidP="00B67685">
      <w:pPr>
        <w:pStyle w:val="EnumCont"/>
        <w:rPr>
          <w:lang w:val="en-US"/>
        </w:rPr>
      </w:pPr>
      <w:r>
        <w:rPr>
          <w:lang w:val="en-US"/>
        </w:rPr>
        <w:t>Memory is stateful but static</w:t>
      </w:r>
      <w:r w:rsidR="00B67685">
        <w:rPr>
          <w:lang w:val="en-US"/>
        </w:rPr>
        <w:t xml:space="preserve">, and can thus be used </w:t>
      </w:r>
      <w:r>
        <w:rPr>
          <w:lang w:val="en-US"/>
        </w:rPr>
        <w:t xml:space="preserve">with </w:t>
      </w:r>
      <w:r w:rsidR="00B67685">
        <w:rPr>
          <w:lang w:val="en-US"/>
        </w:rPr>
        <w:t>static</w:t>
      </w:r>
      <w:r>
        <w:rPr>
          <w:lang w:val="en-US"/>
        </w:rPr>
        <w:t xml:space="preserve"> allocation.</w:t>
      </w:r>
    </w:p>
    <w:p w:rsidR="00B67685" w:rsidRPr="00B67685" w:rsidRDefault="00B67685" w:rsidP="00B67685">
      <w:pPr>
        <w:pStyle w:val="EnumCont"/>
        <w:rPr>
          <w:lang w:val="en-US"/>
        </w:rPr>
      </w:pPr>
      <w:r>
        <w:rPr>
          <w:lang w:val="en-US"/>
        </w:rPr>
        <w:t>with this module in place, everything else can be dynamically allocated.</w:t>
      </w:r>
    </w:p>
    <w:p w:rsidR="00380E42" w:rsidRDefault="00380E42" w:rsidP="00382797">
      <w:pPr>
        <w:pStyle w:val="Heading1"/>
        <w:rPr>
          <w:lang w:val="en-US"/>
        </w:rPr>
      </w:pPr>
      <w:r>
        <w:rPr>
          <w:lang w:val="en-US"/>
        </w:rPr>
        <w:t>Vocabulary</w:t>
      </w:r>
    </w:p>
    <w:p w:rsidR="00380E42" w:rsidRDefault="00380E42" w:rsidP="00380E42">
      <w:pPr>
        <w:pStyle w:val="Absatz"/>
        <w:rPr>
          <w:lang w:val="en-US"/>
        </w:rPr>
      </w:pPr>
      <w:r>
        <w:rPr>
          <w:lang w:val="en-US"/>
        </w:rPr>
        <w:t>A vocabulary is a word list</w:t>
      </w:r>
    </w:p>
    <w:p w:rsidR="00380E42" w:rsidRDefault="00380E42" w:rsidP="00380E42">
      <w:pPr>
        <w:pStyle w:val="Heading2"/>
        <w:rPr>
          <w:lang w:val="en-US"/>
        </w:rPr>
      </w:pPr>
      <w:r>
        <w:rPr>
          <w:lang w:val="en-US"/>
        </w:rPr>
        <w:t>Vocabulary Structure</w:t>
      </w:r>
    </w:p>
    <w:p w:rsidR="007C4117" w:rsidRDefault="007C4117" w:rsidP="007C4117">
      <w:pPr>
        <w:pStyle w:val="Absatz"/>
        <w:rPr>
          <w:lang w:val="en-US"/>
        </w:rPr>
      </w:pPr>
      <w:r>
        <w:rPr>
          <w:lang w:val="en-US"/>
        </w:rPr>
        <w:t>A vocabulary consists of the following segments:</w:t>
      </w:r>
    </w:p>
    <w:p w:rsidR="00FC5519" w:rsidRDefault="00FC5519" w:rsidP="007C4117">
      <w:pPr>
        <w:pStyle w:val="EnumStart"/>
        <w:rPr>
          <w:lang w:val="en-US"/>
        </w:rPr>
      </w:pPr>
      <w:r>
        <w:rPr>
          <w:lang w:val="en-US"/>
        </w:rPr>
        <w:t>HEAD (the vocabulary header)</w:t>
      </w:r>
    </w:p>
    <w:p w:rsidR="007C4117" w:rsidRDefault="007C4117" w:rsidP="00FC5519">
      <w:pPr>
        <w:pStyle w:val="EnumCont"/>
        <w:rPr>
          <w:lang w:val="en-US"/>
        </w:rPr>
      </w:pPr>
      <w:r>
        <w:rPr>
          <w:lang w:val="en-US"/>
        </w:rPr>
        <w:t>DICT (the dictionary segment)</w:t>
      </w:r>
    </w:p>
    <w:p w:rsidR="007C4117" w:rsidRDefault="007C4117" w:rsidP="007C4117">
      <w:pPr>
        <w:pStyle w:val="EnumCont"/>
        <w:rPr>
          <w:lang w:val="en-US"/>
        </w:rPr>
      </w:pPr>
      <w:r>
        <w:rPr>
          <w:lang w:val="en-US"/>
        </w:rPr>
        <w:t>CODE (the code segment)</w:t>
      </w:r>
    </w:p>
    <w:p w:rsidR="007C4117" w:rsidRDefault="007C4117" w:rsidP="007C4117">
      <w:pPr>
        <w:pStyle w:val="EnumCont"/>
        <w:rPr>
          <w:lang w:val="en-US"/>
        </w:rPr>
      </w:pPr>
      <w:r>
        <w:rPr>
          <w:lang w:val="en-US"/>
        </w:rPr>
        <w:t>HEAP (the data segment or heap)</w:t>
      </w:r>
    </w:p>
    <w:p w:rsidR="007C4117" w:rsidRDefault="007C4117" w:rsidP="000D6162">
      <w:pPr>
        <w:pStyle w:val="EnumCont"/>
        <w:rPr>
          <w:lang w:val="en-US"/>
        </w:rPr>
      </w:pPr>
      <w:r>
        <w:rPr>
          <w:lang w:val="en-US"/>
        </w:rPr>
        <w:t>TEXT (the text segment)</w:t>
      </w:r>
    </w:p>
    <w:p w:rsidR="000D6162" w:rsidRDefault="000D6162" w:rsidP="000D6162">
      <w:pPr>
        <w:pStyle w:val="EnumEnd"/>
        <w:rPr>
          <w:lang w:val="en-US"/>
        </w:rPr>
      </w:pPr>
      <w:r>
        <w:rPr>
          <w:lang w:val="en-US"/>
        </w:rPr>
        <w:t>DBUG (the debug information segment)</w:t>
      </w:r>
    </w:p>
    <w:p w:rsidR="00FC5519" w:rsidRDefault="00FC5519" w:rsidP="000D6162">
      <w:pPr>
        <w:pStyle w:val="Heading3"/>
        <w:rPr>
          <w:lang w:val="en-US"/>
        </w:rPr>
      </w:pPr>
      <w:r>
        <w:rPr>
          <w:lang w:val="en-US"/>
        </w:rPr>
        <w:t>HEAD: The Vocabulary Header (Segment)</w:t>
      </w:r>
    </w:p>
    <w:p w:rsidR="00FC5519" w:rsidRDefault="00FC5519" w:rsidP="00FC5519">
      <w:pPr>
        <w:pStyle w:val="Absatz"/>
        <w:rPr>
          <w:lang w:val="en-US"/>
        </w:rPr>
      </w:pPr>
      <w:r>
        <w:rPr>
          <w:lang w:val="en-US"/>
        </w:rPr>
        <w:t>The vocabulary header defines</w:t>
      </w:r>
      <w:r w:rsidR="00776A42">
        <w:rPr>
          <w:lang w:val="en-US"/>
        </w:rPr>
        <w:t xml:space="preserve"> the origin, version and compatibility of </w:t>
      </w:r>
      <w:r>
        <w:rPr>
          <w:lang w:val="en-US"/>
        </w:rPr>
        <w:t>the vocabulary</w:t>
      </w:r>
      <w:r w:rsidR="00776A42">
        <w:rPr>
          <w:lang w:val="en-US"/>
        </w:rPr>
        <w:t>, as well as other vocabulary related parameters</w:t>
      </w:r>
      <w:r w:rsidR="00A025B7">
        <w:rPr>
          <w:lang w:val="en-US"/>
        </w:rPr>
        <w:t>:</w:t>
      </w:r>
    </w:p>
    <w:p w:rsidR="00A025B7" w:rsidRDefault="00A025B7" w:rsidP="00A025B7">
      <w:pPr>
        <w:pStyle w:val="EnumStart"/>
        <w:rPr>
          <w:lang w:val="en-US"/>
        </w:rPr>
      </w:pPr>
      <w:r>
        <w:rPr>
          <w:lang w:val="en-US"/>
        </w:rPr>
        <w:t>ORIGIN: origin of the code (optional</w:t>
      </w:r>
      <w:r w:rsidR="00B57115">
        <w:rPr>
          <w:lang w:val="en-US"/>
        </w:rPr>
        <w:t>, specified by supplier or by forthload</w:t>
      </w:r>
      <w:r>
        <w:rPr>
          <w:lang w:val="en-US"/>
        </w:rPr>
        <w:t>)</w:t>
      </w:r>
      <w:r w:rsidR="00B57115">
        <w:rPr>
          <w:lang w:val="en-US"/>
        </w:rPr>
        <w:t>.</w:t>
      </w:r>
    </w:p>
    <w:p w:rsidR="00A025B7" w:rsidRDefault="00A025B7" w:rsidP="00A025B7">
      <w:pPr>
        <w:pStyle w:val="EnumCont"/>
        <w:rPr>
          <w:lang w:val="en-US"/>
        </w:rPr>
      </w:pPr>
      <w:r>
        <w:rPr>
          <w:lang w:val="en-US"/>
        </w:rPr>
        <w:t xml:space="preserve">PORTABLE: If the module is portable </w:t>
      </w:r>
      <w:r w:rsidR="00B57115">
        <w:rPr>
          <w:lang w:val="en-US"/>
        </w:rPr>
        <w:t xml:space="preserve">(true) </w:t>
      </w:r>
      <w:r>
        <w:rPr>
          <w:lang w:val="en-US"/>
        </w:rPr>
        <w:t>or contains assembly code</w:t>
      </w:r>
      <w:r w:rsidR="00B57115">
        <w:rPr>
          <w:lang w:val="en-US"/>
        </w:rPr>
        <w:t xml:space="preserve"> (false).</w:t>
      </w:r>
    </w:p>
    <w:p w:rsidR="00A025B7" w:rsidRDefault="00A025B7" w:rsidP="002127B3">
      <w:pPr>
        <w:pStyle w:val="EnumCont"/>
        <w:rPr>
          <w:lang w:val="en-US"/>
        </w:rPr>
      </w:pPr>
      <w:r>
        <w:rPr>
          <w:lang w:val="en-US"/>
        </w:rPr>
        <w:t>CODETYPE: The type of code (binary, direct threaded, indirect thread)</w:t>
      </w:r>
      <w:r w:rsidR="00B57115">
        <w:rPr>
          <w:lang w:val="en-US"/>
        </w:rPr>
        <w:t>.</w:t>
      </w:r>
    </w:p>
    <w:p w:rsidR="00A025B7" w:rsidRPr="001131FD" w:rsidRDefault="00A025B7" w:rsidP="00A025B7">
      <w:pPr>
        <w:pStyle w:val="EnumEnd"/>
        <w:rPr>
          <w:highlight w:val="yellow"/>
          <w:lang w:val="en-US"/>
        </w:rPr>
      </w:pPr>
      <w:r w:rsidRPr="001131FD">
        <w:rPr>
          <w:highlight w:val="yellow"/>
          <w:lang w:val="en-US"/>
        </w:rPr>
        <w:t>...</w:t>
      </w:r>
    </w:p>
    <w:p w:rsidR="000D6162" w:rsidRDefault="000D6162" w:rsidP="000D6162">
      <w:pPr>
        <w:pStyle w:val="Heading3"/>
        <w:rPr>
          <w:lang w:val="en-US"/>
        </w:rPr>
      </w:pPr>
      <w:r>
        <w:rPr>
          <w:lang w:val="en-US"/>
        </w:rPr>
        <w:t>DICT: The Dictionary (Segment)</w:t>
      </w:r>
    </w:p>
    <w:p w:rsidR="000D6162" w:rsidRDefault="000D6162" w:rsidP="000D6162">
      <w:pPr>
        <w:pStyle w:val="Absatz"/>
        <w:rPr>
          <w:lang w:val="en-US"/>
        </w:rPr>
      </w:pPr>
      <w:r>
        <w:rPr>
          <w:lang w:val="en-US"/>
        </w:rPr>
        <w:t xml:space="preserve">The dictionary is used to </w:t>
      </w:r>
      <w:r w:rsidRPr="000D6162">
        <w:rPr>
          <w:i/>
          <w:lang w:val="en-US"/>
        </w:rPr>
        <w:t>easily</w:t>
      </w:r>
      <w:r>
        <w:rPr>
          <w:lang w:val="en-US"/>
        </w:rPr>
        <w:t xml:space="preserve"> and </w:t>
      </w:r>
      <w:r w:rsidRPr="000D6162">
        <w:rPr>
          <w:i/>
          <w:lang w:val="en-US"/>
        </w:rPr>
        <w:t xml:space="preserve">quickly </w:t>
      </w:r>
      <w:r>
        <w:rPr>
          <w:lang w:val="en-US"/>
        </w:rPr>
        <w:t xml:space="preserve">find FORCE words in the vocabulary.  In contrast to FORTH, words are not looked up in MRD (most recently defined) order, but by name.  If a name </w:t>
      </w:r>
      <w:r>
        <w:rPr>
          <w:lang w:val="en-US"/>
        </w:rPr>
        <w:lastRenderedPageBreak/>
        <w:t>cannot be found</w:t>
      </w:r>
      <w:r w:rsidR="00284530">
        <w:rPr>
          <w:lang w:val="en-US"/>
        </w:rPr>
        <w:t>, an undefined symbol is created for it.  When the name is defined later in the code, its address is registered with the undefined symbol, and thus the symbol becomes defined.</w:t>
      </w:r>
    </w:p>
    <w:p w:rsidR="00284530" w:rsidRPr="000D6162" w:rsidRDefault="00A16A6F" w:rsidP="000D6162">
      <w:pPr>
        <w:pStyle w:val="Absatz"/>
        <w:rPr>
          <w:lang w:val="en-US"/>
        </w:rPr>
      </w:pPr>
      <w:r w:rsidRPr="00A16A6F">
        <w:rPr>
          <w:highlight w:val="yellow"/>
          <w:lang w:val="en-US"/>
        </w:rPr>
        <w:t>Remaining undefined symbols are</w:t>
      </w:r>
      <w:r w:rsidR="002127B3">
        <w:rPr>
          <w:lang w:val="en-US"/>
        </w:rPr>
        <w:t xml:space="preserve"> assumed to be external symbols which will be resolved by the linker.  In the compilation summary, a list of undefined symbols is printed if there are any.</w:t>
      </w:r>
    </w:p>
    <w:p w:rsidR="00A16A6F" w:rsidRDefault="00A16A6F" w:rsidP="00A16A6F">
      <w:pPr>
        <w:pStyle w:val="Heading4"/>
        <w:rPr>
          <w:lang w:val="en-US"/>
        </w:rPr>
      </w:pPr>
      <w:r>
        <w:rPr>
          <w:lang w:val="en-US"/>
        </w:rPr>
        <w:t>The Dictionary Structure</w:t>
      </w:r>
    </w:p>
    <w:p w:rsidR="00A16A6F" w:rsidRDefault="00A16A6F" w:rsidP="00A16A6F">
      <w:pPr>
        <w:rPr>
          <w:lang w:val="en-US"/>
        </w:rPr>
      </w:pPr>
      <w:r>
        <w:rPr>
          <w:lang w:val="en-US"/>
        </w:rPr>
        <w:t xml:space="preserve">The dictionary consists of a static part (stored in the dictionary segment) and a dynamic part, which is the hash table associated with it.  The hash table allows to look up words very quickly in comparison to linear searches, which is particularly beneficial for FORCE.  The hash table is not persisted, but can be rebuilt </w:t>
      </w:r>
      <w:r w:rsidR="00046A84">
        <w:rPr>
          <w:lang w:val="en-US"/>
        </w:rPr>
        <w:t xml:space="preserve">easily and quickly </w:t>
      </w:r>
      <w:r>
        <w:rPr>
          <w:lang w:val="en-US"/>
        </w:rPr>
        <w:t>from the static part whenever a vocabulary is loaded.</w:t>
      </w:r>
    </w:p>
    <w:p w:rsidR="00A16A6F" w:rsidRDefault="00A16A6F" w:rsidP="00A16A6F">
      <w:pPr>
        <w:pStyle w:val="Absatz"/>
        <w:rPr>
          <w:lang w:val="en-US"/>
        </w:rPr>
      </w:pPr>
      <w:r>
        <w:rPr>
          <w:lang w:val="en-US"/>
        </w:rPr>
        <w:t xml:space="preserve">The </w:t>
      </w:r>
      <w:r w:rsidR="00046A84">
        <w:rPr>
          <w:lang w:val="en-US"/>
        </w:rPr>
        <w:t>static part is a list of word entries with the following structure:</w:t>
      </w:r>
    </w:p>
    <w:p w:rsidR="00046A84" w:rsidRDefault="00046A84" w:rsidP="00046A84">
      <w:pPr>
        <w:pStyle w:val="EnumStart"/>
        <w:rPr>
          <w:lang w:val="en-US"/>
        </w:rPr>
      </w:pPr>
      <w:r>
        <w:rPr>
          <w:lang w:val="en-US"/>
        </w:rPr>
        <w:t>NFA (name field address)</w:t>
      </w:r>
    </w:p>
    <w:p w:rsidR="00046A84" w:rsidRDefault="00046A84" w:rsidP="00817672">
      <w:pPr>
        <w:pStyle w:val="EnumCont"/>
        <w:rPr>
          <w:lang w:val="en-US"/>
        </w:rPr>
      </w:pPr>
      <w:r>
        <w:rPr>
          <w:lang w:val="en-US"/>
        </w:rPr>
        <w:t>CFA (code field address)</w:t>
      </w:r>
    </w:p>
    <w:p w:rsidR="00046A84" w:rsidRDefault="00817672" w:rsidP="00046A84">
      <w:pPr>
        <w:pStyle w:val="EnumEnd"/>
        <w:rPr>
          <w:lang w:val="en-US"/>
        </w:rPr>
      </w:pPr>
      <w:r>
        <w:rPr>
          <w:lang w:val="en-US"/>
        </w:rPr>
        <w:t>FLG (flags)</w:t>
      </w:r>
    </w:p>
    <w:p w:rsidR="00046A84" w:rsidRDefault="00046A84" w:rsidP="00046A84">
      <w:pPr>
        <w:pStyle w:val="Heading5"/>
        <w:rPr>
          <w:lang w:val="en-US"/>
        </w:rPr>
      </w:pPr>
      <w:r>
        <w:rPr>
          <w:lang w:val="en-US"/>
        </w:rPr>
        <w:t>Name Field Address (NFA)</w:t>
      </w:r>
    </w:p>
    <w:p w:rsidR="00046A84" w:rsidRDefault="00046A84" w:rsidP="00046A84">
      <w:pPr>
        <w:rPr>
          <w:lang w:val="en-US"/>
        </w:rPr>
      </w:pPr>
      <w:r>
        <w:rPr>
          <w:lang w:val="en-US"/>
        </w:rPr>
        <w:t xml:space="preserve">This address refers to the </w:t>
      </w:r>
      <w:r w:rsidR="00817672">
        <w:rPr>
          <w:lang w:val="en-US"/>
        </w:rPr>
        <w:t>o</w:t>
      </w:r>
      <w:r>
        <w:rPr>
          <w:lang w:val="en-US"/>
        </w:rPr>
        <w:t>ffset in the text segment where the word's name can be found.</w:t>
      </w:r>
    </w:p>
    <w:p w:rsidR="00046A84" w:rsidRDefault="00046A84" w:rsidP="00046A84">
      <w:pPr>
        <w:pStyle w:val="Heading5"/>
        <w:rPr>
          <w:lang w:val="en-US"/>
        </w:rPr>
      </w:pPr>
      <w:r>
        <w:rPr>
          <w:lang w:val="en-US"/>
        </w:rPr>
        <w:t>Code Field Address (CFA)</w:t>
      </w:r>
    </w:p>
    <w:p w:rsidR="00046A84" w:rsidRDefault="00046A84" w:rsidP="00046A84">
      <w:pPr>
        <w:rPr>
          <w:lang w:val="en-US"/>
        </w:rPr>
      </w:pPr>
      <w:r>
        <w:rPr>
          <w:lang w:val="en-US"/>
        </w:rPr>
        <w:t>This address refers to the offset in the code segment where the word's code can be found, regardless of whether the word is machine code or an address list.</w:t>
      </w:r>
      <w:r w:rsidR="00FC5519">
        <w:rPr>
          <w:lang w:val="en-US"/>
        </w:rPr>
        <w:t xml:space="preserve">  The word immediately preceding the code contains the code field length (CFL) — </w:t>
      </w:r>
      <w:r w:rsidR="002127B3">
        <w:rPr>
          <w:lang w:val="en-US"/>
        </w:rPr>
        <w:t>this word consists of a UTF-8 letter whose codepoint represents the length of the code following it; the length of this field can therefore be 1, 2, 3 or 4 bytes long</w:t>
      </w:r>
      <w:r w:rsidR="00FC5519">
        <w:rPr>
          <w:lang w:val="en-US"/>
        </w:rPr>
        <w:t>.</w:t>
      </w:r>
      <w:r w:rsidR="00B57115">
        <w:rPr>
          <w:lang w:val="en-US"/>
        </w:rPr>
        <w:t xml:space="preserve">  Note that the PFA may precede the CFL.</w:t>
      </w:r>
    </w:p>
    <w:p w:rsidR="00B57115" w:rsidRDefault="00B57115" w:rsidP="00046A84">
      <w:pPr>
        <w:pStyle w:val="Heading5"/>
        <w:rPr>
          <w:lang w:val="en-US"/>
        </w:rPr>
      </w:pPr>
      <w:r>
        <w:rPr>
          <w:lang w:val="en-US"/>
        </w:rPr>
        <w:t>Parameter Field Address (PFA)</w:t>
      </w:r>
    </w:p>
    <w:p w:rsidR="00B57115" w:rsidRPr="00B57115" w:rsidRDefault="00B57115" w:rsidP="00B57115">
      <w:pPr>
        <w:rPr>
          <w:lang w:val="en-US"/>
        </w:rPr>
      </w:pPr>
      <w:r>
        <w:rPr>
          <w:lang w:val="en-US"/>
        </w:rPr>
        <w:t xml:space="preserve">This address, if present according to the STATEFUL flag, points at a data field on the HEAP where the parameter field for the word is found.  Words created with the CREATE (create) operation have a PF (even if it is zero bytes long), which </w:t>
      </w:r>
      <w:r w:rsidR="002127B3">
        <w:rPr>
          <w:lang w:val="en-US"/>
        </w:rPr>
        <w:t>includ</w:t>
      </w:r>
      <w:r>
        <w:rPr>
          <w:lang w:val="en-US"/>
        </w:rPr>
        <w:t>es VARIABLE (var), CONSTANT (const) and VALUE (val).</w:t>
      </w:r>
    </w:p>
    <w:p w:rsidR="00046A84" w:rsidRDefault="00817672" w:rsidP="00046A84">
      <w:pPr>
        <w:pStyle w:val="Heading5"/>
        <w:rPr>
          <w:lang w:val="en-US"/>
        </w:rPr>
      </w:pPr>
      <w:r>
        <w:rPr>
          <w:lang w:val="en-US"/>
        </w:rPr>
        <w:t>Flags</w:t>
      </w:r>
    </w:p>
    <w:p w:rsidR="00046A84" w:rsidRDefault="00046A84" w:rsidP="00046A84">
      <w:pPr>
        <w:rPr>
          <w:lang w:val="en-US"/>
        </w:rPr>
      </w:pPr>
      <w:r>
        <w:rPr>
          <w:lang w:val="en-US"/>
        </w:rPr>
        <w:t xml:space="preserve">This </w:t>
      </w:r>
      <w:r w:rsidR="00817672">
        <w:rPr>
          <w:lang w:val="en-US"/>
        </w:rPr>
        <w:t>field defines a couple of binary attributes for the word, particularly:</w:t>
      </w:r>
    </w:p>
    <w:p w:rsidR="00726473" w:rsidRDefault="00726473" w:rsidP="00726473">
      <w:pPr>
        <w:pStyle w:val="EnumStart"/>
        <w:rPr>
          <w:lang w:val="en-US"/>
        </w:rPr>
      </w:pPr>
      <w:r>
        <w:rPr>
          <w:lang w:val="en-US"/>
        </w:rPr>
        <w:t xml:space="preserve">STATEFUL: indicates if the cell in the code immediately preceding the </w:t>
      </w:r>
      <w:r w:rsidR="00FC5519">
        <w:rPr>
          <w:lang w:val="en-US"/>
        </w:rPr>
        <w:t>CFL</w:t>
      </w:r>
      <w:r>
        <w:rPr>
          <w:lang w:val="en-US"/>
        </w:rPr>
        <w:t xml:space="preserve"> is a pointer into the data segment where the word's state can be found.</w:t>
      </w:r>
    </w:p>
    <w:p w:rsidR="005B5D02" w:rsidRDefault="005B5D02" w:rsidP="005B5D02">
      <w:pPr>
        <w:pStyle w:val="EnumCont"/>
        <w:rPr>
          <w:lang w:val="en-US"/>
        </w:rPr>
      </w:pPr>
      <w:r>
        <w:rPr>
          <w:lang w:val="en-US"/>
        </w:rPr>
        <w:t>INLINE: indicates if the code field should be copied instead of called, if possible.</w:t>
      </w:r>
    </w:p>
    <w:p w:rsidR="005B5D02" w:rsidRPr="005B5D02" w:rsidRDefault="005B5D02" w:rsidP="005B5D02">
      <w:pPr>
        <w:pStyle w:val="EnumCont"/>
        <w:rPr>
          <w:lang w:val="en-US"/>
        </w:rPr>
      </w:pPr>
      <w:r>
        <w:rPr>
          <w:lang w:val="en-US"/>
        </w:rPr>
        <w:t>UNINLINEABLE: indicates if the code field cannot be copied and must instead be called.</w:t>
      </w:r>
    </w:p>
    <w:p w:rsidR="00817672" w:rsidRDefault="00817672" w:rsidP="00817672">
      <w:pPr>
        <w:pStyle w:val="EnumCont"/>
        <w:rPr>
          <w:lang w:val="en-US"/>
        </w:rPr>
      </w:pPr>
      <w:r>
        <w:rPr>
          <w:lang w:val="en-US"/>
        </w:rPr>
        <w:t>PRIVATE | PROTECTED | INTERNAL | PUBLIC: defines the word's visibility</w:t>
      </w:r>
    </w:p>
    <w:p w:rsidR="00817672" w:rsidRDefault="00817672" w:rsidP="00817672">
      <w:pPr>
        <w:pStyle w:val="EnumEnd"/>
        <w:rPr>
          <w:lang w:val="en-US"/>
        </w:rPr>
      </w:pPr>
      <w:r>
        <w:rPr>
          <w:lang w:val="en-US"/>
        </w:rPr>
        <w:t>...</w:t>
      </w:r>
    </w:p>
    <w:p w:rsidR="005B5D02" w:rsidRDefault="00726473" w:rsidP="00817672">
      <w:pPr>
        <w:pStyle w:val="Absatz"/>
        <w:rPr>
          <w:lang w:val="en-US"/>
        </w:rPr>
      </w:pPr>
      <w:r>
        <w:rPr>
          <w:lang w:val="en-US"/>
        </w:rPr>
        <w:t>Note</w:t>
      </w:r>
      <w:r w:rsidR="005B5D02">
        <w:rPr>
          <w:lang w:val="en-US"/>
        </w:rPr>
        <w:t>s:</w:t>
      </w:r>
    </w:p>
    <w:p w:rsidR="00817672" w:rsidRDefault="005B5D02" w:rsidP="005B5D02">
      <w:pPr>
        <w:pStyle w:val="EnumStart"/>
        <w:rPr>
          <w:lang w:val="en-US"/>
        </w:rPr>
      </w:pPr>
      <w:r>
        <w:rPr>
          <w:lang w:val="en-US"/>
        </w:rPr>
        <w:t>T</w:t>
      </w:r>
      <w:r w:rsidR="00726473">
        <w:rPr>
          <w:lang w:val="en-US"/>
        </w:rPr>
        <w:t>here is no such flag as IMMEDIATE</w:t>
      </w:r>
      <w:r w:rsidR="00B57115">
        <w:rPr>
          <w:lang w:val="en-US"/>
        </w:rPr>
        <w:t xml:space="preserve"> as in FORTH</w:t>
      </w:r>
      <w:r w:rsidR="00726473">
        <w:rPr>
          <w:lang w:val="en-US"/>
        </w:rPr>
        <w:t>.  Words with special compiler semantics must be defined in the COMPILER vocabulary and will be executed by the compiler when they are found there.  Thus, the control structure word IF defined in the FORTHX vocabulary does not contain the compiler code, but instead contains the code that needs to be executed when it is met by the interpreter (namely to either skip or interpret the next words in the input stream, until an ELSE or THEN token is encountered).</w:t>
      </w:r>
    </w:p>
    <w:p w:rsidR="005B5D02" w:rsidRPr="005B5D02" w:rsidRDefault="005B5D02" w:rsidP="005B5D02">
      <w:pPr>
        <w:pStyle w:val="EnumCont"/>
        <w:rPr>
          <w:lang w:val="en-US"/>
        </w:rPr>
      </w:pPr>
      <w:r>
        <w:rPr>
          <w:lang w:val="en-US"/>
        </w:rPr>
        <w:t xml:space="preserve">Small pieces of code (&lt; 16 bytes) are always inlined, if inlineable.  </w:t>
      </w:r>
      <w:r w:rsidR="007E09F5">
        <w:rPr>
          <w:lang w:val="en-US"/>
        </w:rPr>
        <w:t xml:space="preserve">In order to inline a </w:t>
      </w:r>
      <w:r>
        <w:rPr>
          <w:lang w:val="en-US"/>
        </w:rPr>
        <w:t xml:space="preserve">bigger </w:t>
      </w:r>
      <w:r w:rsidR="007E09F5">
        <w:rPr>
          <w:lang w:val="en-US"/>
        </w:rPr>
        <w:t>word (if possible at all)</w:t>
      </w:r>
      <w:r>
        <w:rPr>
          <w:lang w:val="en-US"/>
        </w:rPr>
        <w:t xml:space="preserve">, </w:t>
      </w:r>
      <w:r w:rsidR="007E09F5">
        <w:rPr>
          <w:lang w:val="en-US"/>
        </w:rPr>
        <w:t xml:space="preserve">it can be annotated with the </w:t>
      </w:r>
      <w:r>
        <w:rPr>
          <w:lang w:val="en-US"/>
        </w:rPr>
        <w:t xml:space="preserve">INLINE </w:t>
      </w:r>
      <w:r w:rsidR="007E09F5">
        <w:rPr>
          <w:lang w:val="en-US"/>
        </w:rPr>
        <w:t>flag.</w:t>
      </w:r>
    </w:p>
    <w:p w:rsidR="00A16A6F" w:rsidRDefault="00A16A6F" w:rsidP="00A16A6F">
      <w:pPr>
        <w:pStyle w:val="Heading3"/>
        <w:rPr>
          <w:lang w:val="en-US"/>
        </w:rPr>
      </w:pPr>
      <w:r>
        <w:rPr>
          <w:lang w:val="en-US"/>
        </w:rPr>
        <w:t>CODE: The Code Segment</w:t>
      </w:r>
    </w:p>
    <w:p w:rsidR="00A16A6F" w:rsidRDefault="00A16A6F" w:rsidP="00A16A6F">
      <w:pPr>
        <w:pStyle w:val="Absatz"/>
        <w:rPr>
          <w:lang w:val="en-US"/>
        </w:rPr>
      </w:pPr>
      <w:r>
        <w:rPr>
          <w:lang w:val="en-US"/>
        </w:rPr>
        <w:t xml:space="preserve">The code segment contains the machine </w:t>
      </w:r>
      <w:r w:rsidR="00054DB8">
        <w:rPr>
          <w:lang w:val="en-US"/>
        </w:rPr>
        <w:t xml:space="preserve">code generated by the assembler and compiler, </w:t>
      </w:r>
      <w:r w:rsidR="007E09F5">
        <w:rPr>
          <w:lang w:val="en-US"/>
        </w:rPr>
        <w:t xml:space="preserve">as well as </w:t>
      </w:r>
      <w:r w:rsidR="00054DB8">
        <w:rPr>
          <w:lang w:val="en-US"/>
        </w:rPr>
        <w:t>the address lists of indirect threaded execution models.</w:t>
      </w:r>
    </w:p>
    <w:p w:rsidR="00A16A6F" w:rsidRDefault="00A025B7" w:rsidP="00A16A6F">
      <w:pPr>
        <w:pStyle w:val="Heading3"/>
        <w:rPr>
          <w:lang w:val="en-US"/>
        </w:rPr>
      </w:pPr>
      <w:r>
        <w:rPr>
          <w:lang w:val="en-US"/>
        </w:rPr>
        <w:t>HEAP</w:t>
      </w:r>
      <w:r w:rsidR="00A16A6F">
        <w:rPr>
          <w:lang w:val="en-US"/>
        </w:rPr>
        <w:t>: The Data Segment</w:t>
      </w:r>
    </w:p>
    <w:p w:rsidR="00A16A6F" w:rsidRDefault="00A025B7" w:rsidP="00A16A6F">
      <w:pPr>
        <w:pStyle w:val="Absatz"/>
        <w:rPr>
          <w:lang w:val="en-US"/>
        </w:rPr>
      </w:pPr>
      <w:r>
        <w:rPr>
          <w:lang w:val="en-US"/>
        </w:rPr>
        <w:t>The data segment contains static state which is referenced from inside the code</w:t>
      </w:r>
      <w:r w:rsidR="009811DD">
        <w:rPr>
          <w:lang w:val="en-US"/>
        </w:rPr>
        <w:t>.  Data segment allows read/write access</w:t>
      </w:r>
      <w:r w:rsidR="00054DB8">
        <w:rPr>
          <w:lang w:val="en-US"/>
        </w:rPr>
        <w:t xml:space="preserve"> to its contents</w:t>
      </w:r>
      <w:r w:rsidR="009811DD">
        <w:rPr>
          <w:lang w:val="en-US"/>
        </w:rPr>
        <w:t>.</w:t>
      </w:r>
    </w:p>
    <w:p w:rsidR="009811DD" w:rsidRDefault="009811DD" w:rsidP="009811DD">
      <w:pPr>
        <w:pStyle w:val="Heading3"/>
        <w:rPr>
          <w:lang w:val="en-US"/>
        </w:rPr>
      </w:pPr>
      <w:r>
        <w:rPr>
          <w:lang w:val="en-US"/>
        </w:rPr>
        <w:lastRenderedPageBreak/>
        <w:t>TEXT: The Text Segment</w:t>
      </w:r>
    </w:p>
    <w:p w:rsidR="009811DD" w:rsidRDefault="009811DD" w:rsidP="009811DD">
      <w:pPr>
        <w:pStyle w:val="Absatz"/>
        <w:rPr>
          <w:lang w:val="en-US"/>
        </w:rPr>
      </w:pPr>
      <w:r>
        <w:rPr>
          <w:lang w:val="en-US"/>
        </w:rPr>
        <w:t xml:space="preserve">The text segment contains text and other literals, among them the names of the words.  Text segment allows read access </w:t>
      </w:r>
      <w:r w:rsidR="00054DB8">
        <w:rPr>
          <w:lang w:val="en-US"/>
        </w:rPr>
        <w:t xml:space="preserve">to its contents </w:t>
      </w:r>
      <w:r>
        <w:rPr>
          <w:lang w:val="en-US"/>
        </w:rPr>
        <w:t>only.</w:t>
      </w:r>
    </w:p>
    <w:p w:rsidR="001131FD" w:rsidRDefault="001131FD" w:rsidP="001131FD">
      <w:pPr>
        <w:pStyle w:val="Heading3"/>
        <w:rPr>
          <w:lang w:val="en-US"/>
        </w:rPr>
      </w:pPr>
      <w:r>
        <w:rPr>
          <w:lang w:val="en-US"/>
        </w:rPr>
        <w:t>DBUG: The Debug Information Segment</w:t>
      </w:r>
    </w:p>
    <w:p w:rsidR="001131FD" w:rsidRDefault="001131FD" w:rsidP="001131FD">
      <w:pPr>
        <w:pStyle w:val="Absatz"/>
        <w:rPr>
          <w:lang w:val="en-US"/>
        </w:rPr>
      </w:pPr>
      <w:r>
        <w:rPr>
          <w:lang w:val="en-US"/>
        </w:rPr>
        <w:t>The debug information segment contains symbols and other information used by the debugger.</w:t>
      </w:r>
    </w:p>
    <w:p w:rsidR="001131FD" w:rsidRPr="001131FD" w:rsidRDefault="001131FD" w:rsidP="001131FD">
      <w:pPr>
        <w:pStyle w:val="Absatz"/>
        <w:rPr>
          <w:lang w:val="en-US"/>
        </w:rPr>
      </w:pPr>
      <w:r w:rsidRPr="001131FD">
        <w:rPr>
          <w:highlight w:val="yellow"/>
          <w:lang w:val="en-US"/>
        </w:rPr>
        <w:t>Structure</w:t>
      </w:r>
    </w:p>
    <w:p w:rsidR="00380E42" w:rsidRDefault="00380E42" w:rsidP="00380E42">
      <w:pPr>
        <w:pStyle w:val="Heading2"/>
        <w:rPr>
          <w:lang w:val="en-US"/>
        </w:rPr>
      </w:pPr>
      <w:r>
        <w:rPr>
          <w:lang w:val="en-US"/>
        </w:rPr>
        <w:t>Standard Vocabularies</w:t>
      </w:r>
    </w:p>
    <w:p w:rsidR="00D5277D" w:rsidRPr="00D5277D" w:rsidRDefault="00D5277D" w:rsidP="00D5277D">
      <w:pPr>
        <w:pStyle w:val="Absatz"/>
        <w:rPr>
          <w:lang w:val="en-US"/>
        </w:rPr>
      </w:pPr>
      <w:r>
        <w:rPr>
          <w:lang w:val="en-US"/>
        </w:rPr>
        <w:t>All vocabularies are available in 8, 16, 32, and 64 bit versions</w:t>
      </w:r>
      <w:r w:rsidR="001131FD">
        <w:rPr>
          <w:lang w:val="en-US"/>
        </w:rPr>
        <w:t xml:space="preserve"> for various processor architectures</w:t>
      </w:r>
      <w:r>
        <w:rPr>
          <w:lang w:val="en-US"/>
        </w:rPr>
        <w:t>.</w:t>
      </w:r>
      <w:r w:rsidR="002127B3">
        <w:rPr>
          <w:lang w:val="en-US"/>
        </w:rPr>
        <w:t xml:space="preserve">  If at some time in the future, there will be 128 bit processors, the vocabularies will support this , too.</w:t>
      </w:r>
    </w:p>
    <w:p w:rsidR="00380E42" w:rsidRDefault="00380E42" w:rsidP="00380E42">
      <w:pPr>
        <w:pStyle w:val="Heading3"/>
        <w:rPr>
          <w:lang w:val="en-US"/>
        </w:rPr>
      </w:pPr>
      <w:r>
        <w:rPr>
          <w:lang w:val="en-US"/>
        </w:rPr>
        <w:t>FOR</w:t>
      </w:r>
      <w:r w:rsidR="00B16778">
        <w:rPr>
          <w:lang w:val="en-US"/>
        </w:rPr>
        <w:t>CE</w:t>
      </w:r>
    </w:p>
    <w:p w:rsidR="00380E42" w:rsidRDefault="00380E42" w:rsidP="00380E42">
      <w:pPr>
        <w:pStyle w:val="Absatz"/>
        <w:rPr>
          <w:lang w:val="en-US"/>
        </w:rPr>
      </w:pPr>
      <w:r>
        <w:rPr>
          <w:lang w:val="en-US"/>
        </w:rPr>
        <w:t>The FOR</w:t>
      </w:r>
      <w:r w:rsidR="00B16778">
        <w:rPr>
          <w:lang w:val="en-US"/>
        </w:rPr>
        <w:t>CE</w:t>
      </w:r>
      <w:r>
        <w:rPr>
          <w:lang w:val="en-US"/>
        </w:rPr>
        <w:t xml:space="preserve"> vocabulary contains the minimal FORTH base.</w:t>
      </w:r>
    </w:p>
    <w:p w:rsidR="00380E42" w:rsidRDefault="00380E42" w:rsidP="00380E42">
      <w:pPr>
        <w:pStyle w:val="Heading3"/>
        <w:rPr>
          <w:lang w:val="en-US"/>
        </w:rPr>
      </w:pPr>
      <w:r>
        <w:rPr>
          <w:lang w:val="en-US"/>
        </w:rPr>
        <w:t>FOR</w:t>
      </w:r>
      <w:r w:rsidR="00B16778">
        <w:rPr>
          <w:lang w:val="en-US"/>
        </w:rPr>
        <w:t>CE</w:t>
      </w:r>
      <w:r>
        <w:rPr>
          <w:lang w:val="en-US"/>
        </w:rPr>
        <w:t>X</w:t>
      </w:r>
    </w:p>
    <w:p w:rsidR="00380E42" w:rsidRDefault="00380E42" w:rsidP="00380E42">
      <w:pPr>
        <w:pStyle w:val="Absatz"/>
        <w:rPr>
          <w:lang w:val="en-US"/>
        </w:rPr>
      </w:pPr>
      <w:r>
        <w:rPr>
          <w:lang w:val="en-US"/>
        </w:rPr>
        <w:t>The FOR</w:t>
      </w:r>
      <w:r w:rsidR="00B16778">
        <w:rPr>
          <w:lang w:val="en-US"/>
        </w:rPr>
        <w:t>CE</w:t>
      </w:r>
      <w:r>
        <w:rPr>
          <w:lang w:val="en-US"/>
        </w:rPr>
        <w:t>X or FOR</w:t>
      </w:r>
      <w:r w:rsidR="00B16778">
        <w:rPr>
          <w:lang w:val="en-US"/>
        </w:rPr>
        <w:t>CE</w:t>
      </w:r>
      <w:r>
        <w:rPr>
          <w:lang w:val="en-US"/>
        </w:rPr>
        <w:t xml:space="preserve"> extension vocabulary contains extended FORTH</w:t>
      </w:r>
      <w:r w:rsidR="00B16778">
        <w:rPr>
          <w:lang w:val="en-US"/>
        </w:rPr>
        <w:t> / FORCE</w:t>
      </w:r>
      <w:r>
        <w:rPr>
          <w:lang w:val="en-US"/>
        </w:rPr>
        <w:t xml:space="preserve"> words in common use</w:t>
      </w:r>
    </w:p>
    <w:p w:rsidR="00380E42" w:rsidRDefault="00380E42" w:rsidP="00380E42">
      <w:pPr>
        <w:pStyle w:val="Heading3"/>
        <w:rPr>
          <w:lang w:val="en-US"/>
        </w:rPr>
      </w:pPr>
      <w:r>
        <w:rPr>
          <w:lang w:val="en-US"/>
        </w:rPr>
        <w:t>FOR</w:t>
      </w:r>
      <w:r w:rsidR="00B16778">
        <w:rPr>
          <w:lang w:val="en-US"/>
        </w:rPr>
        <w:t>CE</w:t>
      </w:r>
      <w:r>
        <w:rPr>
          <w:lang w:val="en-US"/>
        </w:rPr>
        <w:t>Y</w:t>
      </w:r>
    </w:p>
    <w:p w:rsidR="00380E42" w:rsidRDefault="00380E42" w:rsidP="00380E42">
      <w:pPr>
        <w:pStyle w:val="Absatz"/>
        <w:rPr>
          <w:lang w:val="en-US"/>
        </w:rPr>
      </w:pPr>
      <w:r>
        <w:rPr>
          <w:lang w:val="en-US"/>
        </w:rPr>
        <w:t>The FOR</w:t>
      </w:r>
      <w:r w:rsidR="00B16778">
        <w:rPr>
          <w:lang w:val="en-US"/>
        </w:rPr>
        <w:t>CE</w:t>
      </w:r>
      <w:r>
        <w:rPr>
          <w:lang w:val="en-US"/>
        </w:rPr>
        <w:t>Y or FOR</w:t>
      </w:r>
      <w:r w:rsidR="00B16778">
        <w:rPr>
          <w:lang w:val="en-US"/>
        </w:rPr>
        <w:t>CE</w:t>
      </w:r>
      <w:r>
        <w:rPr>
          <w:lang w:val="en-US"/>
        </w:rPr>
        <w:t xml:space="preserve"> advanced extension vocabulary contains extended FOR</w:t>
      </w:r>
      <w:r w:rsidR="00B16778">
        <w:rPr>
          <w:lang w:val="en-US"/>
        </w:rPr>
        <w:t>CE</w:t>
      </w:r>
      <w:r>
        <w:rPr>
          <w:lang w:val="en-US"/>
        </w:rPr>
        <w:t xml:space="preserve"> words in less common use.</w:t>
      </w:r>
    </w:p>
    <w:p w:rsidR="00380E42" w:rsidRDefault="00380E42" w:rsidP="00380E42">
      <w:pPr>
        <w:pStyle w:val="Heading3"/>
        <w:rPr>
          <w:lang w:val="en-US"/>
        </w:rPr>
      </w:pPr>
      <w:r>
        <w:rPr>
          <w:lang w:val="en-US"/>
        </w:rPr>
        <w:t>FOR</w:t>
      </w:r>
      <w:r w:rsidR="00B16778">
        <w:rPr>
          <w:lang w:val="en-US"/>
        </w:rPr>
        <w:t>CE</w:t>
      </w:r>
      <w:r>
        <w:rPr>
          <w:lang w:val="en-US"/>
        </w:rPr>
        <w:t>Z</w:t>
      </w:r>
    </w:p>
    <w:p w:rsidR="00380E42" w:rsidRDefault="00380E42" w:rsidP="00380E42">
      <w:pPr>
        <w:pStyle w:val="Absatz"/>
        <w:rPr>
          <w:lang w:val="en-US"/>
        </w:rPr>
      </w:pPr>
      <w:r>
        <w:rPr>
          <w:lang w:val="en-US"/>
        </w:rPr>
        <w:t>The FOR</w:t>
      </w:r>
      <w:r w:rsidR="00B16778">
        <w:rPr>
          <w:lang w:val="en-US"/>
        </w:rPr>
        <w:t>CE</w:t>
      </w:r>
      <w:r>
        <w:rPr>
          <w:lang w:val="en-US"/>
        </w:rPr>
        <w:t>Z or FOR</w:t>
      </w:r>
      <w:r w:rsidR="00B16778">
        <w:rPr>
          <w:lang w:val="en-US"/>
        </w:rPr>
        <w:t>CE</w:t>
      </w:r>
      <w:r>
        <w:rPr>
          <w:lang w:val="en-US"/>
        </w:rPr>
        <w:t xml:space="preserve"> ultimate extension vocabulary </w:t>
      </w:r>
      <w:r w:rsidR="004F7E64">
        <w:rPr>
          <w:lang w:val="en-US"/>
        </w:rPr>
        <w:t>contains esoteric FOR</w:t>
      </w:r>
      <w:r w:rsidR="00B16778">
        <w:rPr>
          <w:lang w:val="en-US"/>
        </w:rPr>
        <w:t>CE</w:t>
      </w:r>
      <w:r w:rsidR="004F7E64">
        <w:rPr>
          <w:lang w:val="en-US"/>
        </w:rPr>
        <w:t xml:space="preserve"> words.</w:t>
      </w:r>
    </w:p>
    <w:p w:rsidR="004F7E64" w:rsidRDefault="004F7E64" w:rsidP="004F7E64">
      <w:pPr>
        <w:pStyle w:val="Heading3"/>
        <w:rPr>
          <w:lang w:val="en-US"/>
        </w:rPr>
      </w:pPr>
      <w:r>
        <w:rPr>
          <w:lang w:val="en-US"/>
        </w:rPr>
        <w:t>FOR</w:t>
      </w:r>
      <w:r w:rsidR="00B16778">
        <w:rPr>
          <w:lang w:val="en-US"/>
        </w:rPr>
        <w:t>CE</w:t>
      </w:r>
      <w:r>
        <w:rPr>
          <w:lang w:val="en-US"/>
        </w:rPr>
        <w:t>N</w:t>
      </w:r>
    </w:p>
    <w:p w:rsidR="004F7E64" w:rsidRDefault="004F7E64" w:rsidP="004F7E64">
      <w:pPr>
        <w:pStyle w:val="Absatz"/>
        <w:rPr>
          <w:lang w:val="en-US"/>
        </w:rPr>
      </w:pPr>
      <w:r>
        <w:rPr>
          <w:lang w:val="en-US"/>
        </w:rPr>
        <w:t>The FOR</w:t>
      </w:r>
      <w:r w:rsidR="00B16778">
        <w:rPr>
          <w:lang w:val="en-US"/>
        </w:rPr>
        <w:t>CE</w:t>
      </w:r>
      <w:r>
        <w:rPr>
          <w:lang w:val="en-US"/>
        </w:rPr>
        <w:t>N or FOR</w:t>
      </w:r>
      <w:r w:rsidR="00B16778">
        <w:rPr>
          <w:lang w:val="en-US"/>
        </w:rPr>
        <w:t>CE</w:t>
      </w:r>
      <w:r>
        <w:rPr>
          <w:lang w:val="en-US"/>
        </w:rPr>
        <w:t xml:space="preserve"> numeric extension vocabulary contains </w:t>
      </w:r>
      <w:r w:rsidR="00D5277D">
        <w:rPr>
          <w:lang w:val="en-US"/>
        </w:rPr>
        <w:t xml:space="preserve">advanced </w:t>
      </w:r>
      <w:r>
        <w:rPr>
          <w:lang w:val="en-US"/>
        </w:rPr>
        <w:t>natural numbers operation</w:t>
      </w:r>
      <w:r w:rsidR="00D5277D">
        <w:rPr>
          <w:lang w:val="en-US"/>
        </w:rPr>
        <w:t>s</w:t>
      </w:r>
      <w:r>
        <w:rPr>
          <w:lang w:val="en-US"/>
        </w:rPr>
        <w:t>.</w:t>
      </w:r>
    </w:p>
    <w:p w:rsidR="001A7476" w:rsidRDefault="001A7476" w:rsidP="001A7476">
      <w:pPr>
        <w:pStyle w:val="Heading3"/>
        <w:rPr>
          <w:lang w:val="en-US"/>
        </w:rPr>
      </w:pPr>
      <w:r>
        <w:rPr>
          <w:lang w:val="en-US"/>
        </w:rPr>
        <w:t>CLAUSES</w:t>
      </w:r>
    </w:p>
    <w:p w:rsidR="001A7476" w:rsidRPr="001A7476" w:rsidRDefault="001A7476" w:rsidP="001A7476">
      <w:pPr>
        <w:pStyle w:val="Absatz"/>
        <w:rPr>
          <w:lang w:val="en-US"/>
        </w:rPr>
      </w:pPr>
      <w:r>
        <w:rPr>
          <w:lang w:val="en-US"/>
        </w:rPr>
        <w:t>An optional compiler vocabulary defining compiler clauses.</w:t>
      </w:r>
    </w:p>
    <w:p w:rsidR="004F7E64" w:rsidRDefault="006D7E53" w:rsidP="004F7E64">
      <w:pPr>
        <w:pStyle w:val="Heading3"/>
        <w:rPr>
          <w:lang w:val="en-US"/>
        </w:rPr>
      </w:pPr>
      <w:r>
        <w:rPr>
          <w:lang w:val="en-US"/>
        </w:rPr>
        <w:t>INTEL</w:t>
      </w:r>
      <w:r w:rsidR="00A74286">
        <w:rPr>
          <w:lang w:val="en-US"/>
        </w:rPr>
        <w:t>X87</w:t>
      </w:r>
      <w:r w:rsidR="001131FD">
        <w:rPr>
          <w:lang w:val="en-US"/>
        </w:rPr>
        <w:t xml:space="preserve"> (Intel)</w:t>
      </w:r>
      <w:r w:rsidR="00A74286">
        <w:rPr>
          <w:lang w:val="en-US"/>
        </w:rPr>
        <w:t xml:space="preserve"> (implements FLOAT)</w:t>
      </w:r>
    </w:p>
    <w:p w:rsidR="004F7E64" w:rsidRDefault="004F7E64" w:rsidP="004F7E64">
      <w:pPr>
        <w:pStyle w:val="Absatz"/>
        <w:rPr>
          <w:lang w:val="en-US"/>
        </w:rPr>
      </w:pPr>
      <w:r>
        <w:rPr>
          <w:lang w:val="en-US"/>
        </w:rPr>
        <w:t>The FORTHF or FORTH floating-point extension vocabulary contains X87 floating point operations.</w:t>
      </w:r>
    </w:p>
    <w:p w:rsidR="004F7E64" w:rsidRDefault="006D7E53" w:rsidP="004F7E64">
      <w:pPr>
        <w:pStyle w:val="Heading3"/>
        <w:rPr>
          <w:lang w:val="en-US"/>
        </w:rPr>
      </w:pPr>
      <w:r>
        <w:rPr>
          <w:lang w:val="en-US"/>
        </w:rPr>
        <w:t>INTEL</w:t>
      </w:r>
      <w:r w:rsidR="004F7E64">
        <w:rPr>
          <w:lang w:val="en-US"/>
        </w:rPr>
        <w:t>MX</w:t>
      </w:r>
      <w:r w:rsidR="001131FD">
        <w:rPr>
          <w:lang w:val="en-US"/>
        </w:rPr>
        <w:t xml:space="preserve"> (Intel)</w:t>
      </w:r>
      <w:r w:rsidR="00A74286">
        <w:rPr>
          <w:lang w:val="en-US"/>
        </w:rPr>
        <w:t xml:space="preserve"> (implements </w:t>
      </w:r>
      <w:r>
        <w:rPr>
          <w:lang w:val="en-US"/>
        </w:rPr>
        <w:t>NUMSTR</w:t>
      </w:r>
      <w:r w:rsidR="00A74286">
        <w:rPr>
          <w:lang w:val="en-US"/>
        </w:rPr>
        <w:t>)</w:t>
      </w:r>
    </w:p>
    <w:p w:rsidR="004F7E64" w:rsidRDefault="004F7E64" w:rsidP="004F7E64">
      <w:pPr>
        <w:pStyle w:val="Absatz"/>
        <w:rPr>
          <w:lang w:val="en-US"/>
        </w:rPr>
      </w:pPr>
      <w:r>
        <w:rPr>
          <w:lang w:val="en-US"/>
        </w:rPr>
        <w:t xml:space="preserve">The FORTHMX or FORTH </w:t>
      </w:r>
      <w:r w:rsidR="00D5277D">
        <w:rPr>
          <w:lang w:val="en-US"/>
        </w:rPr>
        <w:t>streaming SIMD</w:t>
      </w:r>
      <w:r>
        <w:rPr>
          <w:lang w:val="en-US"/>
        </w:rPr>
        <w:t xml:space="preserve"> extension vocabulary contains MMX (SSE) operations.</w:t>
      </w:r>
    </w:p>
    <w:p w:rsidR="004F7E64" w:rsidRDefault="006D7E53" w:rsidP="004F7E64">
      <w:pPr>
        <w:pStyle w:val="Heading3"/>
        <w:rPr>
          <w:lang w:val="en-US"/>
        </w:rPr>
      </w:pPr>
      <w:r>
        <w:rPr>
          <w:lang w:val="en-US"/>
        </w:rPr>
        <w:t>INTEL</w:t>
      </w:r>
      <w:r w:rsidR="004F7E64">
        <w:rPr>
          <w:lang w:val="en-US"/>
        </w:rPr>
        <w:t>XM</w:t>
      </w:r>
      <w:r w:rsidR="001131FD">
        <w:rPr>
          <w:lang w:val="en-US"/>
        </w:rPr>
        <w:t xml:space="preserve"> (Intel)</w:t>
      </w:r>
      <w:r w:rsidR="00A74286">
        <w:rPr>
          <w:lang w:val="en-US"/>
        </w:rPr>
        <w:t xml:space="preserve"> (implements </w:t>
      </w:r>
      <w:r>
        <w:rPr>
          <w:lang w:val="en-US"/>
        </w:rPr>
        <w:t>NUMSTR</w:t>
      </w:r>
      <w:r w:rsidR="00A74286">
        <w:rPr>
          <w:lang w:val="en-US"/>
        </w:rPr>
        <w:t>)</w:t>
      </w:r>
    </w:p>
    <w:p w:rsidR="004F7E64" w:rsidRDefault="004F7E64" w:rsidP="004F7E64">
      <w:pPr>
        <w:pStyle w:val="Absatz"/>
        <w:rPr>
          <w:lang w:val="en-US"/>
        </w:rPr>
      </w:pPr>
      <w:r>
        <w:rPr>
          <w:lang w:val="en-US"/>
        </w:rPr>
        <w:t xml:space="preserve">The FORTHXM or FORTH </w:t>
      </w:r>
      <w:r w:rsidR="00D5277D">
        <w:rPr>
          <w:lang w:val="en-US"/>
        </w:rPr>
        <w:t>streaming SIMD extension vocabulary contains XMM (SSE2+) operations.</w:t>
      </w:r>
    </w:p>
    <w:p w:rsidR="00A74286" w:rsidRDefault="00A74286" w:rsidP="00A74286">
      <w:pPr>
        <w:pStyle w:val="Heading3"/>
        <w:rPr>
          <w:lang w:val="en-US"/>
        </w:rPr>
      </w:pPr>
      <w:r>
        <w:rPr>
          <w:lang w:val="en-US"/>
        </w:rPr>
        <w:t>FLOAT</w:t>
      </w:r>
      <w:r w:rsidR="006D7E53">
        <w:rPr>
          <w:lang w:val="en-US"/>
        </w:rPr>
        <w:t>EMU (implements FLOAT)</w:t>
      </w:r>
    </w:p>
    <w:p w:rsidR="00A74286" w:rsidRDefault="00A74286" w:rsidP="00A74286">
      <w:pPr>
        <w:pStyle w:val="Absatz"/>
        <w:rPr>
          <w:lang w:val="en-US"/>
        </w:rPr>
      </w:pPr>
      <w:r>
        <w:rPr>
          <w:lang w:val="en-US"/>
        </w:rPr>
        <w:t>The FLOAT</w:t>
      </w:r>
      <w:r w:rsidR="006D7E53">
        <w:rPr>
          <w:lang w:val="en-US"/>
        </w:rPr>
        <w:t>EMU</w:t>
      </w:r>
      <w:r>
        <w:rPr>
          <w:lang w:val="en-US"/>
        </w:rPr>
        <w:t xml:space="preserve"> vocabulary contains a floating point emulation for processors without </w:t>
      </w:r>
      <w:r w:rsidR="000F7B22">
        <w:rPr>
          <w:lang w:val="en-US"/>
        </w:rPr>
        <w:t xml:space="preserve">a </w:t>
      </w:r>
      <w:r>
        <w:rPr>
          <w:lang w:val="en-US"/>
        </w:rPr>
        <w:t xml:space="preserve">floating point </w:t>
      </w:r>
      <w:r w:rsidR="000F7B22">
        <w:rPr>
          <w:lang w:val="en-US"/>
        </w:rPr>
        <w:t>co-</w:t>
      </w:r>
      <w:r>
        <w:rPr>
          <w:lang w:val="en-US"/>
        </w:rPr>
        <w:t>processor.</w:t>
      </w:r>
    </w:p>
    <w:p w:rsidR="00A74286" w:rsidRDefault="006D7E53" w:rsidP="00A74286">
      <w:pPr>
        <w:pStyle w:val="Heading3"/>
        <w:rPr>
          <w:lang w:val="en-US"/>
        </w:rPr>
      </w:pPr>
      <w:r>
        <w:rPr>
          <w:lang w:val="en-US"/>
        </w:rPr>
        <w:t>NUM</w:t>
      </w:r>
      <w:r w:rsidR="00A74286">
        <w:rPr>
          <w:lang w:val="en-US"/>
        </w:rPr>
        <w:t>S</w:t>
      </w:r>
      <w:r>
        <w:rPr>
          <w:lang w:val="en-US"/>
        </w:rPr>
        <w:t>TREMU (implements NUMSTR)</w:t>
      </w:r>
    </w:p>
    <w:p w:rsidR="00A74286" w:rsidRPr="00A74286" w:rsidRDefault="00A74286" w:rsidP="00A74286">
      <w:pPr>
        <w:pStyle w:val="Absatz"/>
        <w:rPr>
          <w:lang w:val="en-US"/>
        </w:rPr>
      </w:pPr>
      <w:r>
        <w:rPr>
          <w:lang w:val="en-US"/>
        </w:rPr>
        <w:t xml:space="preserve">The </w:t>
      </w:r>
      <w:r w:rsidR="006D7E53">
        <w:rPr>
          <w:lang w:val="en-US"/>
        </w:rPr>
        <w:t>NUM</w:t>
      </w:r>
      <w:r>
        <w:rPr>
          <w:lang w:val="en-US"/>
        </w:rPr>
        <w:t>S</w:t>
      </w:r>
      <w:r w:rsidR="006D7E53">
        <w:rPr>
          <w:lang w:val="en-US"/>
        </w:rPr>
        <w:t>TREMU</w:t>
      </w:r>
      <w:r>
        <w:rPr>
          <w:lang w:val="en-US"/>
        </w:rPr>
        <w:t xml:space="preserve"> vocabulary contains an emulation of the numeric streaming operations for processors without numeric streaming capabilities.</w:t>
      </w:r>
    </w:p>
    <w:p w:rsidR="00D5277D" w:rsidRDefault="00D5277D" w:rsidP="00D5277D">
      <w:pPr>
        <w:pStyle w:val="Heading3"/>
        <w:rPr>
          <w:lang w:val="en-US"/>
        </w:rPr>
      </w:pPr>
      <w:r>
        <w:rPr>
          <w:lang w:val="en-US"/>
        </w:rPr>
        <w:t>LINUX</w:t>
      </w:r>
      <w:r w:rsidR="00A74286">
        <w:rPr>
          <w:lang w:val="en-US"/>
        </w:rPr>
        <w:t xml:space="preserve"> (implements OS and FILE)</w:t>
      </w:r>
      <w:bookmarkStart w:id="0" w:name="_GoBack"/>
      <w:bookmarkEnd w:id="0"/>
    </w:p>
    <w:p w:rsidR="009642A1" w:rsidRDefault="009642A1" w:rsidP="009642A1">
      <w:pPr>
        <w:pStyle w:val="Absatz"/>
        <w:rPr>
          <w:lang w:val="en-US"/>
        </w:rPr>
      </w:pPr>
      <w:r>
        <w:rPr>
          <w:lang w:val="en-US"/>
        </w:rPr>
        <w:t>The LINUX operating system API</w:t>
      </w:r>
    </w:p>
    <w:p w:rsidR="009642A1" w:rsidRDefault="009642A1" w:rsidP="009642A1">
      <w:pPr>
        <w:pStyle w:val="Heading3"/>
        <w:rPr>
          <w:lang w:val="en-US"/>
        </w:rPr>
      </w:pPr>
      <w:r>
        <w:rPr>
          <w:lang w:val="en-US"/>
        </w:rPr>
        <w:t>WINDOWS</w:t>
      </w:r>
      <w:r w:rsidR="00A74286">
        <w:rPr>
          <w:lang w:val="en-US"/>
        </w:rPr>
        <w:t xml:space="preserve"> (implements OS and FILE)</w:t>
      </w:r>
    </w:p>
    <w:p w:rsidR="009642A1" w:rsidRDefault="009642A1" w:rsidP="009642A1">
      <w:pPr>
        <w:pStyle w:val="Absatz"/>
        <w:rPr>
          <w:lang w:val="en-US"/>
        </w:rPr>
      </w:pPr>
      <w:r>
        <w:rPr>
          <w:lang w:val="en-US"/>
        </w:rPr>
        <w:t>The Microsoft Windows operating system API</w:t>
      </w:r>
    </w:p>
    <w:p w:rsidR="00A74286" w:rsidRDefault="006D7E53" w:rsidP="00A74286">
      <w:pPr>
        <w:pStyle w:val="Heading3"/>
        <w:rPr>
          <w:lang w:val="en-US"/>
        </w:rPr>
      </w:pPr>
      <w:r>
        <w:rPr>
          <w:lang w:val="en-US"/>
        </w:rPr>
        <w:lastRenderedPageBreak/>
        <w:t>ELF (implements EXECFORM)</w:t>
      </w:r>
    </w:p>
    <w:p w:rsidR="006D7E53" w:rsidRDefault="006D7E53" w:rsidP="006D7E53">
      <w:pPr>
        <w:pStyle w:val="Absatz"/>
        <w:rPr>
          <w:lang w:val="en-US"/>
        </w:rPr>
      </w:pPr>
      <w:r>
        <w:rPr>
          <w:lang w:val="en-US"/>
        </w:rPr>
        <w:t>Contains an implementation of the ELF (Executable and Linking Format) object file specification predominant on Linux systems.</w:t>
      </w:r>
    </w:p>
    <w:p w:rsidR="006D7E53" w:rsidRDefault="006D7E53" w:rsidP="006D7E53">
      <w:pPr>
        <w:pStyle w:val="Heading3"/>
        <w:rPr>
          <w:lang w:val="en-US"/>
        </w:rPr>
      </w:pPr>
      <w:r>
        <w:rPr>
          <w:lang w:val="en-US"/>
        </w:rPr>
        <w:t>PE (implements EXECFORM)</w:t>
      </w:r>
    </w:p>
    <w:p w:rsidR="006D7E53" w:rsidRPr="006D7E53" w:rsidRDefault="006D7E53" w:rsidP="006D7E53">
      <w:pPr>
        <w:pStyle w:val="Absatz"/>
        <w:rPr>
          <w:lang w:val="en-US"/>
        </w:rPr>
      </w:pPr>
      <w:r>
        <w:rPr>
          <w:lang w:val="en-US"/>
        </w:rPr>
        <w:t>Contains an implementation of the PE (Portable Executable) object file specification predominant on Windows systems.</w:t>
      </w:r>
    </w:p>
    <w:p w:rsidR="009642A1" w:rsidRDefault="00A917B2" w:rsidP="0008135C">
      <w:pPr>
        <w:pStyle w:val="Heading1"/>
        <w:rPr>
          <w:lang w:val="en-US"/>
        </w:rPr>
      </w:pPr>
      <w:r>
        <w:rPr>
          <w:lang w:val="en-US"/>
        </w:rPr>
        <w:t xml:space="preserve">Templet </w:t>
      </w:r>
      <w:r w:rsidR="009642A1">
        <w:rPr>
          <w:lang w:val="en-US"/>
        </w:rPr>
        <w:t>Vocabulary</w:t>
      </w:r>
    </w:p>
    <w:p w:rsidR="009642A1" w:rsidRDefault="009642A1" w:rsidP="009642A1">
      <w:pPr>
        <w:pStyle w:val="Absatz"/>
        <w:rPr>
          <w:lang w:val="en-US"/>
        </w:rPr>
      </w:pPr>
      <w:r>
        <w:rPr>
          <w:lang w:val="en-US"/>
        </w:rPr>
        <w:t xml:space="preserve">A </w:t>
      </w:r>
      <w:r w:rsidR="00A917B2">
        <w:rPr>
          <w:lang w:val="en-US"/>
        </w:rPr>
        <w:t>templet</w:t>
      </w:r>
      <w:r>
        <w:rPr>
          <w:lang w:val="en-US"/>
        </w:rPr>
        <w:t xml:space="preserve"> is a functional type of a vocabulary</w:t>
      </w:r>
      <w:r w:rsidR="006D7E53">
        <w:rPr>
          <w:lang w:val="en-US"/>
        </w:rPr>
        <w:t xml:space="preserve"> (think trait or interface for a class)</w:t>
      </w:r>
      <w:r>
        <w:rPr>
          <w:lang w:val="en-US"/>
        </w:rPr>
        <w:t xml:space="preserve">, for which the </w:t>
      </w:r>
      <w:r w:rsidR="00B57115">
        <w:rPr>
          <w:lang w:val="en-US"/>
        </w:rPr>
        <w:t xml:space="preserve">build </w:t>
      </w:r>
      <w:r>
        <w:rPr>
          <w:lang w:val="en-US"/>
        </w:rPr>
        <w:t xml:space="preserve">configuration must name an implementation </w:t>
      </w:r>
      <w:r w:rsidR="00B4235C">
        <w:rPr>
          <w:lang w:val="en-US"/>
        </w:rPr>
        <w:t>for the current (and, in case of cross-compilation, the target) system</w:t>
      </w:r>
      <w:r>
        <w:rPr>
          <w:lang w:val="en-US"/>
        </w:rPr>
        <w:t>.</w:t>
      </w:r>
    </w:p>
    <w:p w:rsidR="00B4235C" w:rsidRDefault="00B4235C" w:rsidP="009642A1">
      <w:pPr>
        <w:pStyle w:val="Absatz"/>
        <w:rPr>
          <w:lang w:val="en-US"/>
        </w:rPr>
      </w:pPr>
      <w:r>
        <w:rPr>
          <w:lang w:val="en-US"/>
        </w:rPr>
        <w:t xml:space="preserve">An implementation vocabulary must mention all </w:t>
      </w:r>
      <w:r w:rsidR="00A917B2">
        <w:rPr>
          <w:lang w:val="en-US"/>
        </w:rPr>
        <w:t>templets</w:t>
      </w:r>
      <w:r>
        <w:rPr>
          <w:lang w:val="en-US"/>
        </w:rPr>
        <w:t xml:space="preserve"> it implements, as the compiler, binder and loader will check the co</w:t>
      </w:r>
      <w:r w:rsidR="00B57115">
        <w:rPr>
          <w:lang w:val="en-US"/>
        </w:rPr>
        <w:t>mpli</w:t>
      </w:r>
      <w:r>
        <w:rPr>
          <w:lang w:val="en-US"/>
        </w:rPr>
        <w:t>ance of vocabularies.</w:t>
      </w:r>
    </w:p>
    <w:p w:rsidR="009642A1" w:rsidRDefault="009642A1" w:rsidP="009642A1">
      <w:pPr>
        <w:pStyle w:val="Heading3"/>
        <w:rPr>
          <w:lang w:val="en-US"/>
        </w:rPr>
      </w:pPr>
      <w:r>
        <w:rPr>
          <w:lang w:val="en-US"/>
        </w:rPr>
        <w:t>OS</w:t>
      </w:r>
    </w:p>
    <w:p w:rsidR="009642A1" w:rsidRDefault="009642A1" w:rsidP="009642A1">
      <w:pPr>
        <w:pStyle w:val="Absatz"/>
        <w:rPr>
          <w:lang w:val="en-US"/>
        </w:rPr>
      </w:pPr>
      <w:r>
        <w:rPr>
          <w:lang w:val="en-US"/>
        </w:rPr>
        <w:t xml:space="preserve">The OS </w:t>
      </w:r>
      <w:r w:rsidR="00A917B2">
        <w:rPr>
          <w:lang w:val="en-US"/>
        </w:rPr>
        <w:t>templet</w:t>
      </w:r>
      <w:r w:rsidR="00B4235C">
        <w:rPr>
          <w:lang w:val="en-US"/>
        </w:rPr>
        <w:t xml:space="preserve"> defines operating system operations and </w:t>
      </w:r>
      <w:r w:rsidR="00A74286">
        <w:rPr>
          <w:lang w:val="en-US"/>
        </w:rPr>
        <w:t xml:space="preserve">is </w:t>
      </w:r>
      <w:r w:rsidR="00B4235C">
        <w:rPr>
          <w:lang w:val="en-US"/>
        </w:rPr>
        <w:t>implemented by LINUX, WINDOWS, and others.</w:t>
      </w:r>
    </w:p>
    <w:p w:rsidR="00B4235C" w:rsidRDefault="00B4235C" w:rsidP="00B4235C">
      <w:pPr>
        <w:pStyle w:val="Heading3"/>
        <w:rPr>
          <w:lang w:val="en-US"/>
        </w:rPr>
      </w:pPr>
      <w:r>
        <w:rPr>
          <w:lang w:val="en-US"/>
        </w:rPr>
        <w:t>FILE</w:t>
      </w:r>
    </w:p>
    <w:p w:rsidR="00B4235C" w:rsidRDefault="00B4235C" w:rsidP="00B4235C">
      <w:pPr>
        <w:pStyle w:val="Absatz"/>
        <w:rPr>
          <w:lang w:val="en-US"/>
        </w:rPr>
      </w:pPr>
      <w:r>
        <w:rPr>
          <w:lang w:val="en-US"/>
        </w:rPr>
        <w:t xml:space="preserve">The FILE </w:t>
      </w:r>
      <w:r w:rsidR="00A917B2">
        <w:rPr>
          <w:lang w:val="en-US"/>
        </w:rPr>
        <w:t>templet</w:t>
      </w:r>
      <w:r>
        <w:rPr>
          <w:lang w:val="en-US"/>
        </w:rPr>
        <w:t xml:space="preserve"> defines file handling operations and can be implemented by LINUX, WINDOWS, and other.  In this case, the </w:t>
      </w:r>
      <w:r w:rsidR="00A917B2">
        <w:rPr>
          <w:lang w:val="en-US"/>
        </w:rPr>
        <w:t>templet</w:t>
      </w:r>
      <w:r>
        <w:rPr>
          <w:lang w:val="en-US"/>
        </w:rPr>
        <w:t xml:space="preserve"> is a subset of the implementations.</w:t>
      </w:r>
    </w:p>
    <w:p w:rsidR="00A74286" w:rsidRDefault="00A74286" w:rsidP="00A74286">
      <w:pPr>
        <w:pStyle w:val="Heading3"/>
        <w:rPr>
          <w:lang w:val="en-US"/>
        </w:rPr>
      </w:pPr>
      <w:r>
        <w:rPr>
          <w:lang w:val="en-US"/>
        </w:rPr>
        <w:t>FLOAT</w:t>
      </w:r>
    </w:p>
    <w:p w:rsidR="00A74286" w:rsidRDefault="00A74286" w:rsidP="00A74286">
      <w:pPr>
        <w:pStyle w:val="Absatz"/>
        <w:rPr>
          <w:lang w:val="en-US"/>
        </w:rPr>
      </w:pPr>
      <w:r>
        <w:rPr>
          <w:lang w:val="en-US"/>
        </w:rPr>
        <w:t xml:space="preserve">The FLOAT </w:t>
      </w:r>
      <w:r w:rsidR="00A917B2">
        <w:rPr>
          <w:lang w:val="en-US"/>
        </w:rPr>
        <w:t>templet</w:t>
      </w:r>
      <w:r>
        <w:rPr>
          <w:lang w:val="en-US"/>
        </w:rPr>
        <w:t xml:space="preserve"> defines the floating point API which is impl</w:t>
      </w:r>
      <w:r w:rsidR="006D7E53">
        <w:rPr>
          <w:lang w:val="en-US"/>
        </w:rPr>
        <w:t>emented, amoung others, by the INTEL</w:t>
      </w:r>
      <w:r>
        <w:rPr>
          <w:lang w:val="en-US"/>
        </w:rPr>
        <w:t xml:space="preserve">X87, </w:t>
      </w:r>
      <w:r w:rsidR="006D7E53">
        <w:rPr>
          <w:lang w:val="en-US"/>
        </w:rPr>
        <w:t>INTEL</w:t>
      </w:r>
      <w:r>
        <w:rPr>
          <w:lang w:val="en-US"/>
        </w:rPr>
        <w:t xml:space="preserve">MX and </w:t>
      </w:r>
      <w:r w:rsidR="006D7E53">
        <w:rPr>
          <w:lang w:val="en-US"/>
        </w:rPr>
        <w:t>INTEL</w:t>
      </w:r>
      <w:r>
        <w:rPr>
          <w:lang w:val="en-US"/>
        </w:rPr>
        <w:t>XM vocabularies</w:t>
      </w:r>
    </w:p>
    <w:p w:rsidR="00A74286" w:rsidRDefault="006D7E53" w:rsidP="00A74286">
      <w:pPr>
        <w:pStyle w:val="Heading3"/>
        <w:rPr>
          <w:lang w:val="en-US"/>
        </w:rPr>
      </w:pPr>
      <w:r>
        <w:rPr>
          <w:lang w:val="en-US"/>
        </w:rPr>
        <w:t>NUMSTR</w:t>
      </w:r>
    </w:p>
    <w:p w:rsidR="00A74286" w:rsidRPr="00A74286" w:rsidRDefault="006D7E53" w:rsidP="00A74286">
      <w:pPr>
        <w:pStyle w:val="Absatz"/>
        <w:rPr>
          <w:lang w:val="en-US"/>
        </w:rPr>
      </w:pPr>
      <w:r>
        <w:rPr>
          <w:lang w:val="en-US"/>
        </w:rPr>
        <w:t xml:space="preserve">The NUMSTR </w:t>
      </w:r>
      <w:r w:rsidR="00A917B2">
        <w:rPr>
          <w:lang w:val="en-US"/>
        </w:rPr>
        <w:t>templet</w:t>
      </w:r>
      <w:r w:rsidR="00A74286">
        <w:rPr>
          <w:lang w:val="en-US"/>
        </w:rPr>
        <w:t xml:space="preserve"> defines the numeric stream operations API which is implemented, among others</w:t>
      </w:r>
      <w:r w:rsidR="00A917B2">
        <w:rPr>
          <w:lang w:val="en-US"/>
        </w:rPr>
        <w:t>,</w:t>
      </w:r>
      <w:r w:rsidR="00A74286">
        <w:rPr>
          <w:lang w:val="en-US"/>
        </w:rPr>
        <w:t xml:space="preserve"> by the </w:t>
      </w:r>
      <w:r>
        <w:rPr>
          <w:lang w:val="en-US"/>
        </w:rPr>
        <w:t>INTEL</w:t>
      </w:r>
      <w:r w:rsidR="00A74286">
        <w:rPr>
          <w:lang w:val="en-US"/>
        </w:rPr>
        <w:t xml:space="preserve">MX and </w:t>
      </w:r>
      <w:r>
        <w:rPr>
          <w:lang w:val="en-US"/>
        </w:rPr>
        <w:t>INTEL</w:t>
      </w:r>
      <w:r w:rsidR="00A74286">
        <w:rPr>
          <w:lang w:val="en-US"/>
        </w:rPr>
        <w:t>XM vocabularies.</w:t>
      </w:r>
    </w:p>
    <w:p w:rsidR="00D04A6F" w:rsidRDefault="001131FD" w:rsidP="00D04A6F">
      <w:pPr>
        <w:pStyle w:val="Heading3"/>
        <w:rPr>
          <w:lang w:val="en-US"/>
        </w:rPr>
      </w:pPr>
      <w:r>
        <w:rPr>
          <w:lang w:val="en-US"/>
        </w:rPr>
        <w:t>INTERPRET</w:t>
      </w:r>
      <w:r w:rsidR="00D04A6F">
        <w:rPr>
          <w:lang w:val="en-US"/>
        </w:rPr>
        <w:t>ER</w:t>
      </w:r>
    </w:p>
    <w:p w:rsidR="00D04A6F" w:rsidRDefault="00D04A6F" w:rsidP="00D04A6F">
      <w:pPr>
        <w:pStyle w:val="Absatz"/>
        <w:rPr>
          <w:lang w:val="en-US"/>
        </w:rPr>
      </w:pPr>
      <w:r>
        <w:rPr>
          <w:lang w:val="en-US"/>
        </w:rPr>
        <w:t xml:space="preserve">The </w:t>
      </w:r>
      <w:r w:rsidR="001131FD">
        <w:rPr>
          <w:lang w:val="en-US"/>
        </w:rPr>
        <w:t xml:space="preserve">INTERPRETER </w:t>
      </w:r>
      <w:r w:rsidR="00A917B2">
        <w:rPr>
          <w:lang w:val="en-US"/>
        </w:rPr>
        <w:t>templet</w:t>
      </w:r>
      <w:r>
        <w:rPr>
          <w:lang w:val="en-US"/>
        </w:rPr>
        <w:t xml:space="preserve"> contains the </w:t>
      </w:r>
      <w:r w:rsidR="001131FD">
        <w:rPr>
          <w:lang w:val="en-US"/>
        </w:rPr>
        <w:t xml:space="preserve">interpreter </w:t>
      </w:r>
      <w:r w:rsidR="00054DB8">
        <w:rPr>
          <w:lang w:val="en-US"/>
        </w:rPr>
        <w:t xml:space="preserve">(implementations </w:t>
      </w:r>
      <w:r>
        <w:rPr>
          <w:lang w:val="en-US"/>
        </w:rPr>
        <w:t>for various platforms</w:t>
      </w:r>
      <w:r w:rsidR="00054DB8">
        <w:rPr>
          <w:lang w:val="en-US"/>
        </w:rPr>
        <w:t>)</w:t>
      </w:r>
      <w:r w:rsidR="001131FD">
        <w:rPr>
          <w:lang w:val="en-US"/>
        </w:rPr>
        <w:t>, particularly the REPL.</w:t>
      </w:r>
    </w:p>
    <w:p w:rsidR="00054DB8" w:rsidRPr="00D04A6F" w:rsidRDefault="00054DB8" w:rsidP="00D04A6F">
      <w:pPr>
        <w:pStyle w:val="Absatz"/>
        <w:rPr>
          <w:lang w:val="en-US"/>
        </w:rPr>
      </w:pPr>
      <w:r>
        <w:rPr>
          <w:lang w:val="en-US"/>
        </w:rPr>
        <w:t>The interpreter vocabulary contains the code for interpreting words that are not found in the search list.  These are mainly numeric, string, char</w:t>
      </w:r>
      <w:r w:rsidR="00F10D6F">
        <w:rPr>
          <w:lang w:val="en-US"/>
        </w:rPr>
        <w:t>, collection, function</w:t>
      </w:r>
      <w:r>
        <w:rPr>
          <w:lang w:val="en-US"/>
        </w:rPr>
        <w:t xml:space="preserve"> and other literals</w:t>
      </w:r>
      <w:r w:rsidR="00F10D6F">
        <w:rPr>
          <w:lang w:val="en-US"/>
        </w:rPr>
        <w:t>, as well as clauses.</w:t>
      </w:r>
    </w:p>
    <w:p w:rsidR="001131FD" w:rsidRDefault="001131FD" w:rsidP="001131FD">
      <w:pPr>
        <w:pStyle w:val="Heading3"/>
        <w:rPr>
          <w:lang w:val="en-US"/>
        </w:rPr>
      </w:pPr>
      <w:r>
        <w:rPr>
          <w:lang w:val="en-US"/>
        </w:rPr>
        <w:t>COMPILER</w:t>
      </w:r>
    </w:p>
    <w:p w:rsidR="001131FD" w:rsidRDefault="001131FD" w:rsidP="001131FD">
      <w:pPr>
        <w:pStyle w:val="Absatz"/>
        <w:rPr>
          <w:lang w:val="en-US"/>
        </w:rPr>
      </w:pPr>
      <w:r>
        <w:rPr>
          <w:lang w:val="en-US"/>
        </w:rPr>
        <w:t xml:space="preserve">The COMPILER </w:t>
      </w:r>
      <w:r w:rsidR="00A917B2">
        <w:rPr>
          <w:lang w:val="en-US"/>
        </w:rPr>
        <w:t>templet</w:t>
      </w:r>
      <w:r>
        <w:rPr>
          <w:lang w:val="en-US"/>
        </w:rPr>
        <w:t xml:space="preserve"> contains the compiler </w:t>
      </w:r>
      <w:r w:rsidR="00054DB8">
        <w:rPr>
          <w:lang w:val="en-US"/>
        </w:rPr>
        <w:t xml:space="preserve">(implementations </w:t>
      </w:r>
      <w:r>
        <w:rPr>
          <w:lang w:val="en-US"/>
        </w:rPr>
        <w:t>for various platforms</w:t>
      </w:r>
      <w:r w:rsidR="00054DB8">
        <w:rPr>
          <w:lang w:val="en-US"/>
        </w:rPr>
        <w:t>)</w:t>
      </w:r>
      <w:r>
        <w:rPr>
          <w:lang w:val="en-US"/>
        </w:rPr>
        <w:t>, particularly the RECL, the block statements (</w:t>
      </w:r>
      <w:r w:rsidRPr="00D27E1D">
        <w:rPr>
          <w:rStyle w:val="Code"/>
          <w:lang w:val="en-US"/>
        </w:rPr>
        <w:t>IF</w:t>
      </w:r>
      <w:r>
        <w:rPr>
          <w:lang w:val="en-US"/>
        </w:rPr>
        <w:t> / </w:t>
      </w:r>
      <w:r w:rsidRPr="00D27E1D">
        <w:rPr>
          <w:rStyle w:val="Code"/>
          <w:lang w:val="en-US"/>
        </w:rPr>
        <w:t>THEN</w:t>
      </w:r>
      <w:r>
        <w:rPr>
          <w:lang w:val="en-US"/>
        </w:rPr>
        <w:t> / </w:t>
      </w:r>
      <w:r w:rsidRPr="00D27E1D">
        <w:rPr>
          <w:rStyle w:val="Code"/>
          <w:lang w:val="en-US"/>
        </w:rPr>
        <w:t>ELSE</w:t>
      </w:r>
      <w:r w:rsidR="00D27E1D">
        <w:rPr>
          <w:lang w:val="en-US"/>
        </w:rPr>
        <w:t xml:space="preserve">, </w:t>
      </w:r>
      <w:r w:rsidR="00D27E1D" w:rsidRPr="00D27E1D">
        <w:rPr>
          <w:rStyle w:val="Code"/>
          <w:lang w:val="en-US"/>
        </w:rPr>
        <w:t>DO</w:t>
      </w:r>
      <w:r w:rsidR="00D27E1D">
        <w:rPr>
          <w:lang w:val="en-US"/>
        </w:rPr>
        <w:t> / </w:t>
      </w:r>
      <w:r w:rsidR="00D27E1D" w:rsidRPr="00D27E1D">
        <w:rPr>
          <w:rStyle w:val="Code"/>
          <w:lang w:val="en-US"/>
        </w:rPr>
        <w:t>LOOP</w:t>
      </w:r>
      <w:r>
        <w:rPr>
          <w:lang w:val="en-US"/>
        </w:rPr>
        <w:t xml:space="preserve">, </w:t>
      </w:r>
      <w:r w:rsidRPr="00D27E1D">
        <w:rPr>
          <w:rStyle w:val="Code"/>
          <w:lang w:val="en-US"/>
        </w:rPr>
        <w:t>BEGIN</w:t>
      </w:r>
      <w:r>
        <w:rPr>
          <w:lang w:val="en-US"/>
        </w:rPr>
        <w:t> / </w:t>
      </w:r>
      <w:r w:rsidRPr="00D27E1D">
        <w:rPr>
          <w:rStyle w:val="Code"/>
          <w:lang w:val="en-US"/>
        </w:rPr>
        <w:t>WHILE</w:t>
      </w:r>
      <w:r>
        <w:rPr>
          <w:lang w:val="en-US"/>
        </w:rPr>
        <w:t> / </w:t>
      </w:r>
      <w:r w:rsidRPr="00D27E1D">
        <w:rPr>
          <w:rStyle w:val="Code"/>
          <w:lang w:val="en-US"/>
        </w:rPr>
        <w:t>REPEAT</w:t>
      </w:r>
      <w:r>
        <w:rPr>
          <w:lang w:val="en-US"/>
        </w:rPr>
        <w:t> / </w:t>
      </w:r>
      <w:r w:rsidRPr="00D27E1D">
        <w:rPr>
          <w:rStyle w:val="Code"/>
          <w:lang w:val="en-US"/>
        </w:rPr>
        <w:t>UNTIL</w:t>
      </w:r>
      <w:r>
        <w:rPr>
          <w:lang w:val="en-US"/>
        </w:rPr>
        <w:t> / </w:t>
      </w:r>
      <w:r w:rsidRPr="00D27E1D">
        <w:rPr>
          <w:rStyle w:val="Code"/>
          <w:lang w:val="en-US"/>
        </w:rPr>
        <w:t>AGAIN</w:t>
      </w:r>
      <w:r>
        <w:rPr>
          <w:lang w:val="en-US"/>
        </w:rPr>
        <w:t xml:space="preserve"> etc.), as well as special constructs like </w:t>
      </w:r>
      <w:r w:rsidRPr="001131FD">
        <w:rPr>
          <w:rStyle w:val="Code"/>
          <w:lang w:val="en-US"/>
        </w:rPr>
        <w:t>'</w:t>
      </w:r>
      <w:r>
        <w:rPr>
          <w:lang w:val="en-US"/>
        </w:rPr>
        <w:t xml:space="preserve"> (tick)</w:t>
      </w:r>
      <w:r w:rsidR="00F10D6F">
        <w:rPr>
          <w:lang w:val="en-US"/>
        </w:rPr>
        <w:t>, and compiler clauses.</w:t>
      </w:r>
    </w:p>
    <w:p w:rsidR="00054DB8" w:rsidRPr="00D04A6F" w:rsidRDefault="00054DB8" w:rsidP="001131FD">
      <w:pPr>
        <w:pStyle w:val="Absatz"/>
        <w:rPr>
          <w:lang w:val="en-US"/>
        </w:rPr>
      </w:pPr>
      <w:r>
        <w:rPr>
          <w:lang w:val="en-US"/>
        </w:rPr>
        <w:t>FORCE does not support immediate words — the compiler vocabulary seems to be a more flexible and natural approach to solve the problem of compiler semantics in a system that supports multiple vocabularies.</w:t>
      </w:r>
    </w:p>
    <w:p w:rsidR="005A5130" w:rsidRDefault="005A5130" w:rsidP="005A5130">
      <w:pPr>
        <w:pStyle w:val="Heading3"/>
        <w:rPr>
          <w:lang w:val="en-US"/>
        </w:rPr>
      </w:pPr>
      <w:r>
        <w:rPr>
          <w:lang w:val="en-US"/>
        </w:rPr>
        <w:t>ASSEMBLER</w:t>
      </w:r>
    </w:p>
    <w:p w:rsidR="005A5130" w:rsidRDefault="005A5130" w:rsidP="005A5130">
      <w:pPr>
        <w:pStyle w:val="Absatz"/>
        <w:rPr>
          <w:lang w:val="en-US"/>
        </w:rPr>
      </w:pPr>
      <w:r>
        <w:rPr>
          <w:lang w:val="en-US"/>
        </w:rPr>
        <w:t xml:space="preserve">The ASSEMBLER </w:t>
      </w:r>
      <w:r w:rsidR="00A917B2">
        <w:rPr>
          <w:lang w:val="en-US"/>
        </w:rPr>
        <w:t>templet</w:t>
      </w:r>
      <w:r>
        <w:rPr>
          <w:lang w:val="en-US"/>
        </w:rPr>
        <w:t xml:space="preserve"> contains the assembler </w:t>
      </w:r>
      <w:r w:rsidR="00054DB8">
        <w:rPr>
          <w:lang w:val="en-US"/>
        </w:rPr>
        <w:t xml:space="preserve">(implementations </w:t>
      </w:r>
      <w:r>
        <w:rPr>
          <w:lang w:val="en-US"/>
        </w:rPr>
        <w:t>for various CPUs</w:t>
      </w:r>
      <w:r w:rsidR="00054DB8">
        <w:rPr>
          <w:lang w:val="en-US"/>
        </w:rPr>
        <w:t>)</w:t>
      </w:r>
      <w:r w:rsidR="001131FD">
        <w:rPr>
          <w:lang w:val="en-US"/>
        </w:rPr>
        <w:t>.</w:t>
      </w:r>
    </w:p>
    <w:p w:rsidR="006D7E53" w:rsidRDefault="006D7E53" w:rsidP="006D7E53">
      <w:pPr>
        <w:pStyle w:val="Heading3"/>
        <w:rPr>
          <w:lang w:val="en-US"/>
        </w:rPr>
      </w:pPr>
      <w:r>
        <w:rPr>
          <w:lang w:val="en-US"/>
        </w:rPr>
        <w:t>EXECFORM</w:t>
      </w:r>
    </w:p>
    <w:p w:rsidR="006D7E53" w:rsidRPr="006D7E53" w:rsidRDefault="006D7E53" w:rsidP="006D7E53">
      <w:pPr>
        <w:pStyle w:val="Absatz"/>
        <w:rPr>
          <w:lang w:val="en-US"/>
        </w:rPr>
      </w:pPr>
      <w:r>
        <w:rPr>
          <w:lang w:val="en-US"/>
        </w:rPr>
        <w:t xml:space="preserve">The EXECFORM </w:t>
      </w:r>
      <w:r w:rsidR="00A917B2">
        <w:rPr>
          <w:lang w:val="en-US"/>
        </w:rPr>
        <w:t>templet</w:t>
      </w:r>
      <w:r>
        <w:rPr>
          <w:lang w:val="en-US"/>
        </w:rPr>
        <w:t xml:space="preserve"> specifies the operations required to convert a module into an linkable or even executable program.</w:t>
      </w:r>
    </w:p>
    <w:p w:rsidR="00380E42" w:rsidRDefault="00380E42" w:rsidP="0008135C">
      <w:pPr>
        <w:pStyle w:val="Heading1"/>
        <w:rPr>
          <w:lang w:val="en-US"/>
        </w:rPr>
      </w:pPr>
      <w:r>
        <w:rPr>
          <w:lang w:val="en-US"/>
        </w:rPr>
        <w:lastRenderedPageBreak/>
        <w:t>Module</w:t>
      </w:r>
    </w:p>
    <w:p w:rsidR="00380E42" w:rsidRDefault="00380E42" w:rsidP="00380E42">
      <w:pPr>
        <w:pStyle w:val="Absatz"/>
        <w:rPr>
          <w:lang w:val="en-US"/>
        </w:rPr>
      </w:pPr>
      <w:r>
        <w:rPr>
          <w:lang w:val="en-US"/>
        </w:rPr>
        <w:t xml:space="preserve">A module is a </w:t>
      </w:r>
      <w:r w:rsidR="000D6162">
        <w:rPr>
          <w:lang w:val="en-US"/>
        </w:rPr>
        <w:t xml:space="preserve">loadable </w:t>
      </w:r>
      <w:r>
        <w:rPr>
          <w:lang w:val="en-US"/>
        </w:rPr>
        <w:t>vocabulary</w:t>
      </w:r>
      <w:r w:rsidR="000D6162">
        <w:rPr>
          <w:lang w:val="en-US"/>
        </w:rPr>
        <w:t>.</w:t>
      </w:r>
    </w:p>
    <w:p w:rsidR="000D6162" w:rsidRDefault="000D6162" w:rsidP="000D6162">
      <w:pPr>
        <w:pStyle w:val="Heading2"/>
        <w:rPr>
          <w:lang w:val="en-US"/>
        </w:rPr>
      </w:pPr>
      <w:r>
        <w:rPr>
          <w:lang w:val="en-US"/>
        </w:rPr>
        <w:t>Module Structure</w:t>
      </w:r>
    </w:p>
    <w:p w:rsidR="000D6162" w:rsidRDefault="000D6162" w:rsidP="000D6162">
      <w:pPr>
        <w:pStyle w:val="Absatz"/>
        <w:rPr>
          <w:lang w:val="en-US"/>
        </w:rPr>
      </w:pPr>
      <w:r>
        <w:rPr>
          <w:lang w:val="en-US"/>
        </w:rPr>
        <w:t>Modules add the following segments to the vocabulary structure:</w:t>
      </w:r>
    </w:p>
    <w:p w:rsidR="000D6162" w:rsidRDefault="000D6162" w:rsidP="000D6162">
      <w:pPr>
        <w:pStyle w:val="EnumStart"/>
        <w:rPr>
          <w:lang w:val="en-US"/>
        </w:rPr>
      </w:pPr>
      <w:r>
        <w:rPr>
          <w:lang w:val="en-US"/>
        </w:rPr>
        <w:t>RELT (relocation table)</w:t>
      </w:r>
    </w:p>
    <w:p w:rsidR="000D6162" w:rsidRDefault="000D6162" w:rsidP="000D6162">
      <w:pPr>
        <w:pStyle w:val="EnumCont"/>
        <w:rPr>
          <w:lang w:val="en-US"/>
        </w:rPr>
      </w:pPr>
      <w:r>
        <w:rPr>
          <w:lang w:val="en-US"/>
        </w:rPr>
        <w:t>LSYM (local symbol table) contains the local or internal symbols</w:t>
      </w:r>
    </w:p>
    <w:p w:rsidR="000D6162" w:rsidRDefault="000D6162" w:rsidP="000D6162">
      <w:pPr>
        <w:pStyle w:val="EnumCont"/>
        <w:rPr>
          <w:lang w:val="en-US"/>
        </w:rPr>
      </w:pPr>
      <w:r>
        <w:rPr>
          <w:lang w:val="en-US"/>
        </w:rPr>
        <w:t>GSYM (global symbol table) references the global or external symbols</w:t>
      </w:r>
    </w:p>
    <w:p w:rsidR="000D6162" w:rsidRDefault="000D6162" w:rsidP="000D6162">
      <w:pPr>
        <w:pStyle w:val="EnumCont"/>
        <w:rPr>
          <w:lang w:val="en-US"/>
        </w:rPr>
      </w:pPr>
      <w:r>
        <w:rPr>
          <w:lang w:val="en-US"/>
        </w:rPr>
        <w:t>DEPT (dependency table)</w:t>
      </w:r>
    </w:p>
    <w:p w:rsidR="000D6162" w:rsidRPr="000D6162" w:rsidRDefault="000D6162" w:rsidP="000D6162">
      <w:pPr>
        <w:pStyle w:val="EnumCont"/>
        <w:rPr>
          <w:lang w:val="en-US"/>
        </w:rPr>
      </w:pPr>
      <w:r>
        <w:rPr>
          <w:lang w:val="en-US"/>
        </w:rPr>
        <w:t>STRG (string table)</w:t>
      </w:r>
    </w:p>
    <w:p w:rsidR="00B57115" w:rsidRDefault="00DA188B" w:rsidP="00B57115">
      <w:pPr>
        <w:pStyle w:val="Heading1"/>
        <w:rPr>
          <w:lang w:val="en-US"/>
        </w:rPr>
      </w:pPr>
      <w:r>
        <w:rPr>
          <w:lang w:val="en-US"/>
        </w:rPr>
        <w:t>Clauses</w:t>
      </w:r>
    </w:p>
    <w:p w:rsidR="004234F9" w:rsidRDefault="004234F9" w:rsidP="004234F9">
      <w:pPr>
        <w:pStyle w:val="Heading2"/>
        <w:rPr>
          <w:lang w:val="en-US"/>
        </w:rPr>
      </w:pPr>
      <w:r>
        <w:rPr>
          <w:lang w:val="en-US"/>
        </w:rPr>
        <w:t>Introduction</w:t>
      </w:r>
    </w:p>
    <w:p w:rsidR="00D27E1D" w:rsidRDefault="00DA188B" w:rsidP="00DA188B">
      <w:pPr>
        <w:pStyle w:val="Absatz"/>
        <w:rPr>
          <w:lang w:val="en-US"/>
        </w:rPr>
      </w:pPr>
      <w:r>
        <w:rPr>
          <w:lang w:val="en-US"/>
        </w:rPr>
        <w:t xml:space="preserve">A clause is a contraction of more than </w:t>
      </w:r>
      <w:r w:rsidR="004234F9">
        <w:rPr>
          <w:lang w:val="en-US"/>
        </w:rPr>
        <w:t xml:space="preserve">one </w:t>
      </w:r>
      <w:r>
        <w:rPr>
          <w:lang w:val="en-US"/>
        </w:rPr>
        <w:t>dictionary word</w:t>
      </w:r>
      <w:r w:rsidR="004234F9">
        <w:rPr>
          <w:lang w:val="en-US"/>
        </w:rPr>
        <w:t xml:space="preserve"> into a functional unit</w:t>
      </w:r>
      <w:r>
        <w:rPr>
          <w:lang w:val="en-US"/>
        </w:rPr>
        <w:t>.</w:t>
      </w:r>
      <w:r w:rsidR="00D27E1D">
        <w:rPr>
          <w:lang w:val="en-US"/>
        </w:rPr>
        <w:t xml:space="preserve">  In classic FORTH, there is </w:t>
      </w:r>
      <w:r w:rsidR="004234F9">
        <w:rPr>
          <w:lang w:val="en-US"/>
        </w:rPr>
        <w:t>an unsystematic approach to clauses (</w:t>
      </w:r>
      <w:r w:rsidR="004234F9" w:rsidRPr="004234F9">
        <w:rPr>
          <w:rStyle w:val="Code"/>
          <w:lang w:val="en-US"/>
        </w:rPr>
        <w:t>1+</w:t>
      </w:r>
      <w:r w:rsidR="004234F9">
        <w:rPr>
          <w:lang w:val="en-US"/>
        </w:rPr>
        <w:t xml:space="preserve">, </w:t>
      </w:r>
      <w:r w:rsidR="004234F9" w:rsidRPr="004234F9">
        <w:rPr>
          <w:rStyle w:val="Code"/>
          <w:lang w:val="en-US"/>
        </w:rPr>
        <w:t>1−</w:t>
      </w:r>
      <w:r w:rsidR="004234F9">
        <w:rPr>
          <w:lang w:val="en-US"/>
        </w:rPr>
        <w:t xml:space="preserve">, </w:t>
      </w:r>
      <w:r w:rsidR="004234F9" w:rsidRPr="004234F9">
        <w:rPr>
          <w:rStyle w:val="Code"/>
          <w:lang w:val="en-US"/>
        </w:rPr>
        <w:t>?DUPIF</w:t>
      </w:r>
      <w:r w:rsidR="001A7476" w:rsidRPr="00DE4A4F">
        <w:rPr>
          <w:lang w:val="en-US"/>
        </w:rPr>
        <w:t xml:space="preserve">, </w:t>
      </w:r>
      <w:r w:rsidR="001A7476">
        <w:rPr>
          <w:rStyle w:val="Code"/>
          <w:lang w:val="en-US"/>
        </w:rPr>
        <w:t>."</w:t>
      </w:r>
      <w:r w:rsidR="004234F9">
        <w:rPr>
          <w:lang w:val="en-US"/>
        </w:rPr>
        <w:t>), but to make use of the operational benefit of clauses (code reduction</w:t>
      </w:r>
      <w:r w:rsidR="004234F9" w:rsidRPr="004234F9">
        <w:rPr>
          <w:lang w:val="en-US"/>
        </w:rPr>
        <w:t xml:space="preserve"> </w:t>
      </w:r>
      <w:r w:rsidR="004234F9" w:rsidRPr="004234F9">
        <w:rPr>
          <w:rFonts w:hint="eastAsia"/>
          <w:lang w:val="en-US"/>
        </w:rPr>
        <w:t>⇒</w:t>
      </w:r>
      <w:r w:rsidR="004234F9" w:rsidRPr="004234F9">
        <w:rPr>
          <w:rFonts w:hint="eastAsia"/>
          <w:lang w:val="en-US"/>
        </w:rPr>
        <w:t xml:space="preserve"> speed enhancement</w:t>
      </w:r>
      <w:r w:rsidR="004234F9">
        <w:rPr>
          <w:lang w:val="en-US"/>
        </w:rPr>
        <w:t xml:space="preserve">), this would lead to the need for defining a zillion words like </w:t>
      </w:r>
      <w:r w:rsidR="004234F9" w:rsidRPr="004234F9">
        <w:rPr>
          <w:rStyle w:val="Code"/>
          <w:lang w:val="en-US"/>
        </w:rPr>
        <w:t>32+</w:t>
      </w:r>
      <w:r w:rsidR="004234F9">
        <w:rPr>
          <w:lang w:val="en-US"/>
        </w:rPr>
        <w:t xml:space="preserve">, </w:t>
      </w:r>
      <w:r w:rsidR="004234F9" w:rsidRPr="004234F9">
        <w:rPr>
          <w:rStyle w:val="Code"/>
          <w:lang w:val="en-US"/>
        </w:rPr>
        <w:t>13−</w:t>
      </w:r>
      <w:r w:rsidR="004234F9">
        <w:rPr>
          <w:lang w:val="en-US"/>
        </w:rPr>
        <w:t xml:space="preserve">, </w:t>
      </w:r>
      <w:r w:rsidR="004234F9" w:rsidRPr="004234F9">
        <w:rPr>
          <w:rStyle w:val="Code"/>
          <w:lang w:val="en-US"/>
        </w:rPr>
        <w:t>−1</w:t>
      </w:r>
      <w:r w:rsidR="004234F9">
        <w:rPr>
          <w:rStyle w:val="Code"/>
          <w:lang w:val="en-US"/>
        </w:rPr>
        <w:t>5</w:t>
      </w:r>
      <w:r w:rsidR="004234F9" w:rsidRPr="004234F9">
        <w:rPr>
          <w:rStyle w:val="Code"/>
          <w:lang w:val="en-US"/>
        </w:rPr>
        <w:t>AND</w:t>
      </w:r>
      <w:r w:rsidR="004234F9">
        <w:rPr>
          <w:lang w:val="en-US"/>
        </w:rPr>
        <w:t xml:space="preserve">, </w:t>
      </w:r>
      <w:r w:rsidR="004234F9" w:rsidRPr="004234F9">
        <w:rPr>
          <w:rStyle w:val="Code"/>
          <w:lang w:val="en-US"/>
        </w:rPr>
        <w:t>4&lt;&lt;</w:t>
      </w:r>
      <w:r w:rsidR="004234F9">
        <w:rPr>
          <w:lang w:val="en-US"/>
        </w:rPr>
        <w:t>,</w:t>
      </w:r>
      <w:r w:rsidR="00DE4A4F">
        <w:rPr>
          <w:lang w:val="en-US"/>
        </w:rPr>
        <w:t xml:space="preserve"> </w:t>
      </w:r>
      <w:r w:rsidR="00DE4A4F" w:rsidRPr="00DE4A4F">
        <w:rPr>
          <w:rStyle w:val="Code"/>
          <w:lang w:val="en-US"/>
        </w:rPr>
        <w:t>4</w:t>
      </w:r>
      <w:r w:rsidR="00DE4A4F">
        <w:rPr>
          <w:rStyle w:val="Code"/>
          <w:lang w:val="en-US"/>
        </w:rPr>
        <w:t>04</w:t>
      </w:r>
      <w:r w:rsidR="00DE4A4F" w:rsidRPr="00DE4A4F">
        <w:rPr>
          <w:rStyle w:val="Code"/>
          <w:lang w:val="en-US"/>
        </w:rPr>
        <w:t>c+!</w:t>
      </w:r>
      <w:r w:rsidR="00DE4A4F">
        <w:rPr>
          <w:lang w:val="en-US"/>
        </w:rPr>
        <w:t>, …</w:t>
      </w:r>
      <w:r w:rsidR="004234F9">
        <w:rPr>
          <w:lang w:val="en-US"/>
        </w:rPr>
        <w:t xml:space="preserve"> the end of which would come with </w:t>
      </w:r>
      <w:r w:rsidR="001A7476">
        <w:rPr>
          <w:lang w:val="en-US"/>
        </w:rPr>
        <w:t xml:space="preserve">parsing </w:t>
      </w:r>
      <w:r w:rsidR="004234F9">
        <w:rPr>
          <w:lang w:val="en-US"/>
        </w:rPr>
        <w:t xml:space="preserve">hex </w:t>
      </w:r>
      <w:r w:rsidR="001A7476">
        <w:rPr>
          <w:lang w:val="en-US"/>
        </w:rPr>
        <w:t>clauses</w:t>
      </w:r>
      <w:r w:rsidR="004234F9">
        <w:rPr>
          <w:lang w:val="en-US"/>
        </w:rPr>
        <w:t xml:space="preserve"> (</w:t>
      </w:r>
      <w:r w:rsidR="001A7476">
        <w:rPr>
          <w:rStyle w:val="Code"/>
          <w:lang w:val="en-US"/>
        </w:rPr>
        <w:t>$</w:t>
      </w:r>
      <w:r w:rsidR="004234F9" w:rsidRPr="004234F9">
        <w:rPr>
          <w:rStyle w:val="Code"/>
          <w:lang w:val="en-US"/>
        </w:rPr>
        <w:t>13and</w:t>
      </w:r>
      <w:r w:rsidR="004234F9">
        <w:rPr>
          <w:lang w:val="en-US"/>
        </w:rPr>
        <w:t xml:space="preserve">: does the </w:t>
      </w:r>
      <w:r w:rsidR="004234F9" w:rsidRPr="004234F9">
        <w:rPr>
          <w:rStyle w:val="Code"/>
          <w:lang w:val="en-US"/>
        </w:rPr>
        <w:t>a</w:t>
      </w:r>
      <w:r w:rsidR="004234F9">
        <w:rPr>
          <w:lang w:val="en-US"/>
        </w:rPr>
        <w:t xml:space="preserve"> belong to the hex number or the </w:t>
      </w:r>
      <w:r w:rsidR="004234F9" w:rsidRPr="004234F9">
        <w:rPr>
          <w:rStyle w:val="Code"/>
          <w:lang w:val="en-US"/>
        </w:rPr>
        <w:t>and</w:t>
      </w:r>
      <w:r w:rsidR="004234F9">
        <w:rPr>
          <w:lang w:val="en-US"/>
        </w:rPr>
        <w:t xml:space="preserve"> operation? Should we hence restrict hex numbers to uppercase and words to lowercase, or vice versa?)</w:t>
      </w:r>
    </w:p>
    <w:p w:rsidR="001A7476" w:rsidRDefault="001A7476" w:rsidP="00DA188B">
      <w:pPr>
        <w:pStyle w:val="Absatz"/>
        <w:rPr>
          <w:lang w:val="en-US"/>
        </w:rPr>
      </w:pPr>
      <w:r>
        <w:rPr>
          <w:lang w:val="en-US"/>
        </w:rPr>
        <w:t xml:space="preserve">In FORCE, two adjacent words (including </w:t>
      </w:r>
      <w:r w:rsidR="00DE4A4F">
        <w:rPr>
          <w:lang w:val="en-US"/>
        </w:rPr>
        <w:t>usually</w:t>
      </w:r>
      <w:r>
        <w:rPr>
          <w:lang w:val="en-US"/>
        </w:rPr>
        <w:t xml:space="preserve"> literals) can be treated as a unit if a corresponding clause has been defined in the </w:t>
      </w:r>
      <w:r w:rsidR="00C2473C">
        <w:rPr>
          <w:lang w:val="en-US"/>
        </w:rPr>
        <w:t>CLAUSES vocabulary.  A CLAUSES-aware compiler would then defer punching words until it is clear that they are not belonging to a clause.  This sounds complicated, but proved to be easy and straightforward to implement.</w:t>
      </w:r>
    </w:p>
    <w:p w:rsidR="004234F9" w:rsidRDefault="004234F9" w:rsidP="004234F9">
      <w:pPr>
        <w:pStyle w:val="Heading2"/>
        <w:rPr>
          <w:lang w:val="en-US"/>
        </w:rPr>
      </w:pPr>
      <w:r>
        <w:rPr>
          <w:lang w:val="en-US"/>
        </w:rPr>
        <w:t>Inventory</w:t>
      </w:r>
    </w:p>
    <w:p w:rsidR="00DA188B" w:rsidRDefault="00DA188B" w:rsidP="00DA188B">
      <w:pPr>
        <w:pStyle w:val="Absatz"/>
        <w:rPr>
          <w:lang w:val="en-US"/>
        </w:rPr>
      </w:pPr>
      <w:r>
        <w:rPr>
          <w:lang w:val="en-US"/>
        </w:rPr>
        <w:t>The following classes of clauses currently exist:</w:t>
      </w:r>
    </w:p>
    <w:p w:rsidR="00DA188B" w:rsidRDefault="00DA188B" w:rsidP="00DA188B">
      <w:pPr>
        <w:pStyle w:val="EnumStart"/>
        <w:rPr>
          <w:lang w:val="en-US"/>
        </w:rPr>
      </w:pPr>
      <w:r>
        <w:rPr>
          <w:lang w:val="en-US"/>
        </w:rPr>
        <w:t xml:space="preserve">«condition condop»: </w:t>
      </w:r>
      <w:r>
        <w:rPr>
          <w:lang w:val="en-US"/>
        </w:rPr>
        <w:br/>
      </w:r>
      <w:r w:rsidRPr="00D27E1D">
        <w:rPr>
          <w:rStyle w:val="Code"/>
          <w:lang w:val="en-US"/>
        </w:rPr>
        <w:t>0= IF</w:t>
      </w:r>
      <w:r>
        <w:rPr>
          <w:lang w:val="en-US"/>
        </w:rPr>
        <w:t xml:space="preserve">, </w:t>
      </w:r>
      <w:r w:rsidRPr="00D27E1D">
        <w:rPr>
          <w:rStyle w:val="Code"/>
          <w:lang w:val="en-US"/>
        </w:rPr>
        <w:t>CY UNLESSEVER</w:t>
      </w:r>
      <w:r>
        <w:rPr>
          <w:lang w:val="en-US"/>
        </w:rPr>
        <w:t xml:space="preserve">, </w:t>
      </w:r>
      <w:r w:rsidRPr="00D27E1D">
        <w:rPr>
          <w:rStyle w:val="Code"/>
          <w:lang w:val="en-US"/>
        </w:rPr>
        <w:t>U&lt; UNTIL</w:t>
      </w:r>
      <w:r>
        <w:rPr>
          <w:lang w:val="en-US"/>
        </w:rPr>
        <w:t xml:space="preserve">, </w:t>
      </w:r>
      <w:r w:rsidR="00D27E1D" w:rsidRPr="00D27E1D">
        <w:rPr>
          <w:rStyle w:val="Code"/>
          <w:lang w:val="en-US"/>
        </w:rPr>
        <w:t>&gt; WHILE</w:t>
      </w:r>
      <w:r w:rsidR="00C2473C" w:rsidRPr="00C2473C">
        <w:rPr>
          <w:lang w:val="en-US"/>
        </w:rPr>
        <w:t xml:space="preserve">, </w:t>
      </w:r>
      <w:r w:rsidR="00C2473C" w:rsidRPr="00C2473C">
        <w:rPr>
          <w:rStyle w:val="Code"/>
          <w:lang w:val="en-US"/>
        </w:rPr>
        <w:t>&lt; DUPIF</w:t>
      </w:r>
      <w:r w:rsidR="00C2473C">
        <w:rPr>
          <w:lang w:val="en-US"/>
        </w:rPr>
        <w:t xml:space="preserve">, </w:t>
      </w:r>
      <w:r w:rsidR="00C2473C" w:rsidRPr="005B5D02">
        <w:rPr>
          <w:rStyle w:val="Code"/>
          <w:lang w:val="en-US"/>
        </w:rPr>
        <w:t>&lt; 2DUPIF</w:t>
      </w:r>
      <w:r w:rsidR="00C2473C">
        <w:rPr>
          <w:lang w:val="en-US"/>
        </w:rPr>
        <w:t xml:space="preserve">, </w:t>
      </w:r>
    </w:p>
    <w:p w:rsidR="00DA188B" w:rsidRDefault="00DA188B" w:rsidP="00DA188B">
      <w:pPr>
        <w:pStyle w:val="EnumCont"/>
        <w:rPr>
          <w:lang w:val="en-US"/>
        </w:rPr>
      </w:pPr>
      <w:r>
        <w:rPr>
          <w:lang w:val="en-US"/>
        </w:rPr>
        <w:t xml:space="preserve">«number </w:t>
      </w:r>
      <w:r w:rsidR="00D27E1D">
        <w:rPr>
          <w:lang w:val="en-US"/>
        </w:rPr>
        <w:t>numop</w:t>
      </w:r>
      <w:r>
        <w:rPr>
          <w:lang w:val="en-US"/>
        </w:rPr>
        <w:t>»</w:t>
      </w:r>
      <w:r w:rsidR="00D27E1D">
        <w:rPr>
          <w:lang w:val="en-US"/>
        </w:rPr>
        <w:t>:</w:t>
      </w:r>
      <w:r w:rsidR="00D27E1D">
        <w:rPr>
          <w:lang w:val="en-US"/>
        </w:rPr>
        <w:br/>
      </w:r>
      <w:r w:rsidR="00D27E1D" w:rsidRPr="00C2473C">
        <w:rPr>
          <w:rStyle w:val="Code"/>
        </w:rPr>
        <w:t>1 +</w:t>
      </w:r>
      <w:r w:rsidR="00D27E1D">
        <w:rPr>
          <w:lang w:val="en-US"/>
        </w:rPr>
        <w:t xml:space="preserve">, </w:t>
      </w:r>
      <w:r w:rsidR="001A7476" w:rsidRPr="00C2473C">
        <w:rPr>
          <w:rStyle w:val="Code"/>
        </w:rPr>
        <w:t>$0a</w:t>
      </w:r>
      <w:r w:rsidR="00D27E1D" w:rsidRPr="00C2473C">
        <w:rPr>
          <w:rStyle w:val="Code"/>
        </w:rPr>
        <w:t xml:space="preserve"> and</w:t>
      </w:r>
      <w:r w:rsidR="00D27E1D">
        <w:rPr>
          <w:lang w:val="en-US"/>
        </w:rPr>
        <w:t xml:space="preserve">, </w:t>
      </w:r>
      <w:r w:rsidR="00D27E1D" w:rsidRPr="00C2473C">
        <w:rPr>
          <w:rStyle w:val="Code"/>
        </w:rPr>
        <w:t>4 &lt;&lt;</w:t>
      </w:r>
      <w:r w:rsidR="00D27E1D">
        <w:rPr>
          <w:lang w:val="en-US"/>
        </w:rPr>
        <w:t xml:space="preserve">, </w:t>
      </w:r>
    </w:p>
    <w:p w:rsidR="00C2473C" w:rsidRPr="00C2473C" w:rsidRDefault="00C2473C" w:rsidP="00C2473C">
      <w:pPr>
        <w:pStyle w:val="EnumCont"/>
        <w:rPr>
          <w:lang w:val="en-US"/>
        </w:rPr>
      </w:pPr>
      <w:r>
        <w:rPr>
          <w:lang w:val="en-US"/>
        </w:rPr>
        <w:t>«stringlit stringop»:</w:t>
      </w:r>
      <w:r>
        <w:rPr>
          <w:lang w:val="en-US"/>
        </w:rPr>
        <w:br/>
      </w:r>
      <w:r w:rsidRPr="00C2473C">
        <w:rPr>
          <w:rStyle w:val="Code"/>
        </w:rPr>
        <w:t>"..."abort</w:t>
      </w:r>
      <w:r>
        <w:rPr>
          <w:lang w:val="en-US"/>
        </w:rPr>
        <w:t xml:space="preserve">, </w:t>
      </w:r>
      <w:r w:rsidRPr="00C2473C">
        <w:rPr>
          <w:rStyle w:val="Code"/>
        </w:rPr>
        <w:t>"..."|.</w:t>
      </w:r>
      <w:r w:rsidRPr="00C2473C">
        <w:t xml:space="preserve">, </w:t>
      </w:r>
    </w:p>
    <w:p w:rsidR="00DA188B" w:rsidRDefault="00DA188B" w:rsidP="00DA188B">
      <w:pPr>
        <w:pStyle w:val="EnumEnd"/>
        <w:rPr>
          <w:lang w:val="en-US"/>
        </w:rPr>
      </w:pPr>
      <w:r>
        <w:rPr>
          <w:lang w:val="en-US"/>
        </w:rPr>
        <w:t>…</w:t>
      </w:r>
    </w:p>
    <w:p w:rsidR="004234F9" w:rsidRDefault="004234F9" w:rsidP="004234F9">
      <w:pPr>
        <w:pStyle w:val="Heading2"/>
        <w:rPr>
          <w:lang w:val="en-US"/>
        </w:rPr>
      </w:pPr>
      <w:r>
        <w:rPr>
          <w:lang w:val="en-US"/>
        </w:rPr>
        <w:t>Why Clauses?</w:t>
      </w:r>
    </w:p>
    <w:p w:rsidR="00DA188B" w:rsidRDefault="00DA188B" w:rsidP="00DA188B">
      <w:pPr>
        <w:pStyle w:val="Absatz"/>
        <w:rPr>
          <w:lang w:val="en-US"/>
        </w:rPr>
      </w:pPr>
      <w:r>
        <w:rPr>
          <w:lang w:val="en-US"/>
        </w:rPr>
        <w:t>The reason for clauses are:</w:t>
      </w:r>
    </w:p>
    <w:p w:rsidR="00DA188B" w:rsidRDefault="00DA188B" w:rsidP="00DA188B">
      <w:pPr>
        <w:pStyle w:val="EnumStart"/>
        <w:rPr>
          <w:rStyle w:val="Code"/>
          <w:lang w:val="en-US"/>
        </w:rPr>
      </w:pPr>
      <w:r>
        <w:rPr>
          <w:lang w:val="en-US"/>
        </w:rPr>
        <w:t xml:space="preserve">Readability: </w:t>
      </w:r>
      <w:r w:rsidR="00A917B2">
        <w:rPr>
          <w:rStyle w:val="Code"/>
          <w:lang w:val="en-US"/>
        </w:rPr>
        <w:t>24</w:t>
      </w:r>
      <w:r w:rsidRPr="00D27E1D">
        <w:rPr>
          <w:rStyle w:val="Code"/>
          <w:lang w:val="en-US"/>
        </w:rPr>
        <w:t xml:space="preserve"> </w:t>
      </w:r>
      <w:r w:rsidR="00A917B2">
        <w:rPr>
          <w:rStyle w:val="Code"/>
          <w:lang w:val="en-US"/>
        </w:rPr>
        <w:t>and</w:t>
      </w:r>
      <w:r>
        <w:rPr>
          <w:lang w:val="en-US"/>
        </w:rPr>
        <w:t xml:space="preserve"> is </w:t>
      </w:r>
      <w:r w:rsidR="00D27E1D">
        <w:rPr>
          <w:lang w:val="en-US"/>
        </w:rPr>
        <w:t xml:space="preserve">slightly better readable than </w:t>
      </w:r>
      <w:r w:rsidR="00A917B2">
        <w:rPr>
          <w:rStyle w:val="Code"/>
          <w:lang w:val="en-US"/>
        </w:rPr>
        <w:t>24and</w:t>
      </w:r>
    </w:p>
    <w:p w:rsidR="00A917B2" w:rsidRPr="00A917B2" w:rsidRDefault="00A917B2" w:rsidP="00A917B2">
      <w:pPr>
        <w:pStyle w:val="EnumCont"/>
        <w:rPr>
          <w:lang w:val="en-US"/>
        </w:rPr>
      </w:pPr>
      <w:r>
        <w:rPr>
          <w:lang w:val="en-US"/>
        </w:rPr>
        <w:t xml:space="preserve">Disambiguation: </w:t>
      </w:r>
      <w:r w:rsidRPr="00A917B2">
        <w:rPr>
          <w:rStyle w:val="Code"/>
          <w:lang w:val="en-US"/>
        </w:rPr>
        <w:t>$24 and</w:t>
      </w:r>
      <w:r>
        <w:rPr>
          <w:lang w:val="en-US"/>
        </w:rPr>
        <w:t xml:space="preserve"> is clear, while </w:t>
      </w:r>
      <w:r w:rsidRPr="00A917B2">
        <w:rPr>
          <w:rStyle w:val="Code"/>
          <w:lang w:val="en-US"/>
        </w:rPr>
        <w:t>$24and</w:t>
      </w:r>
      <w:r>
        <w:rPr>
          <w:lang w:val="en-US"/>
        </w:rPr>
        <w:t xml:space="preserve"> could be read as</w:t>
      </w:r>
      <w:r w:rsidRPr="00363DB5">
        <w:rPr>
          <w:rStyle w:val="Code"/>
          <w:lang w:val="en-US"/>
        </w:rPr>
        <w:t xml:space="preserve"> </w:t>
      </w:r>
      <w:r w:rsidRPr="00A917B2">
        <w:rPr>
          <w:rStyle w:val="Code"/>
          <w:lang w:val="en-US"/>
        </w:rPr>
        <w:t>$24a nd</w:t>
      </w:r>
      <w:r w:rsidRPr="00363DB5">
        <w:rPr>
          <w:rStyle w:val="Code"/>
          <w:lang w:val="en-US"/>
        </w:rPr>
        <w:t xml:space="preserve"> </w:t>
      </w:r>
      <w:r>
        <w:rPr>
          <w:lang w:val="en-US"/>
        </w:rPr>
        <w:t>or</w:t>
      </w:r>
      <w:r w:rsidRPr="00363DB5">
        <w:rPr>
          <w:rStyle w:val="Code"/>
          <w:lang w:val="en-US"/>
        </w:rPr>
        <w:t xml:space="preserve"> </w:t>
      </w:r>
      <w:r w:rsidRPr="00A917B2">
        <w:rPr>
          <w:rStyle w:val="Code"/>
          <w:lang w:val="en-US"/>
        </w:rPr>
        <w:t>$24 and</w:t>
      </w:r>
      <w:r>
        <w:rPr>
          <w:lang w:val="en-US"/>
        </w:rPr>
        <w:t>.</w:t>
      </w:r>
    </w:p>
    <w:p w:rsidR="00D27E1D" w:rsidRPr="00D27E1D" w:rsidRDefault="00D27E1D" w:rsidP="00D27E1D">
      <w:pPr>
        <w:pStyle w:val="EnumCont"/>
        <w:rPr>
          <w:lang w:val="en-US"/>
        </w:rPr>
      </w:pPr>
      <w:r w:rsidRPr="00D27E1D">
        <w:rPr>
          <w:lang w:val="en-US"/>
        </w:rPr>
        <w:t xml:space="preserve">Extensibility: </w:t>
      </w:r>
      <w:r w:rsidRPr="001A7476">
        <w:rPr>
          <w:rStyle w:val="Code"/>
          <w:lang w:val="en-US"/>
        </w:rPr>
        <w:t>11+</w:t>
      </w:r>
      <w:r w:rsidRPr="00D27E1D">
        <w:rPr>
          <w:lang w:val="en-US"/>
        </w:rPr>
        <w:t xml:space="preserve"> (pseudo assembler code: </w:t>
      </w:r>
      <w:r w:rsidRPr="001A7476">
        <w:rPr>
          <w:rStyle w:val="Code"/>
          <w:lang w:val="en-US"/>
        </w:rPr>
        <w:t>ADD W, 11</w:t>
      </w:r>
      <w:r w:rsidRPr="00D27E1D">
        <w:rPr>
          <w:lang w:val="en-US"/>
        </w:rPr>
        <w:t>)</w:t>
      </w:r>
      <w:r w:rsidR="001A7476">
        <w:rPr>
          <w:lang w:val="en-US"/>
        </w:rPr>
        <w:t xml:space="preserve"> is as valid a case as the more frequent </w:t>
      </w:r>
      <w:r w:rsidR="001A7476">
        <w:rPr>
          <w:rStyle w:val="Code"/>
          <w:lang w:val="en-US"/>
        </w:rPr>
        <w:t>2</w:t>
      </w:r>
      <w:r w:rsidR="001A7476" w:rsidRPr="001A7476">
        <w:rPr>
          <w:rStyle w:val="Code"/>
          <w:lang w:val="en-US"/>
        </w:rPr>
        <w:t>+</w:t>
      </w:r>
      <w:r w:rsidR="001A7476">
        <w:rPr>
          <w:lang w:val="en-US"/>
        </w:rPr>
        <w:t>. (</w:t>
      </w:r>
      <w:r w:rsidR="001A7476" w:rsidRPr="001A7476">
        <w:rPr>
          <w:rStyle w:val="Code"/>
          <w:lang w:val="en-US"/>
        </w:rPr>
        <w:t xml:space="preserve">ADD W, </w:t>
      </w:r>
      <w:r w:rsidR="001A7476">
        <w:rPr>
          <w:rStyle w:val="Code"/>
          <w:lang w:val="en-US"/>
        </w:rPr>
        <w:t>2</w:t>
      </w:r>
      <w:r w:rsidR="001A7476">
        <w:rPr>
          <w:lang w:val="en-US"/>
        </w:rPr>
        <w:t>) or the most frequent 1+ (</w:t>
      </w:r>
      <w:r w:rsidR="001A7476" w:rsidRPr="001A7476">
        <w:rPr>
          <w:rStyle w:val="Code"/>
          <w:lang w:val="en-US"/>
        </w:rPr>
        <w:t>INC W</w:t>
      </w:r>
      <w:r w:rsidR="001A7476">
        <w:rPr>
          <w:lang w:val="en-US"/>
        </w:rPr>
        <w:t>), but this would lead to an inflation of words.</w:t>
      </w:r>
    </w:p>
    <w:p w:rsidR="00D27E1D" w:rsidRPr="00D27E1D" w:rsidRDefault="00D27E1D" w:rsidP="00D27E1D">
      <w:pPr>
        <w:pStyle w:val="EnumCont"/>
        <w:rPr>
          <w:lang w:val="en-US"/>
        </w:rPr>
      </w:pPr>
      <w:r>
        <w:rPr>
          <w:lang w:val="en-US"/>
        </w:rPr>
        <w:t xml:space="preserve">Operation: the clause </w:t>
      </w:r>
      <w:r w:rsidRPr="00C2473C">
        <w:rPr>
          <w:rStyle w:val="Code"/>
          <w:lang w:val="en-US"/>
        </w:rPr>
        <w:t>0= IF</w:t>
      </w:r>
      <w:r>
        <w:rPr>
          <w:lang w:val="en-US"/>
        </w:rPr>
        <w:t xml:space="preserve"> can be assembled into two machine code statements, while the words separately would result in a huge overhead; 1+ </w:t>
      </w:r>
      <w:r w:rsidR="00C2473C">
        <w:rPr>
          <w:lang w:val="en-US"/>
        </w:rPr>
        <w:t xml:space="preserve">generates </w:t>
      </w:r>
      <w:r w:rsidR="00C2473C" w:rsidRPr="005B5D02">
        <w:rPr>
          <w:rStyle w:val="Code"/>
          <w:lang w:val="en-US"/>
        </w:rPr>
        <w:t>INC W</w:t>
      </w:r>
      <w:r w:rsidR="00C2473C">
        <w:rPr>
          <w:lang w:val="en-US"/>
        </w:rPr>
        <w:t xml:space="preserve">, while 1 + (not as a clause) would produce something like </w:t>
      </w:r>
      <w:r w:rsidR="00C2473C" w:rsidRPr="005B5D02">
        <w:rPr>
          <w:rStyle w:val="Code"/>
          <w:lang w:val="en-US"/>
        </w:rPr>
        <w:t>POP X</w:t>
      </w:r>
      <w:r w:rsidR="00C2473C">
        <w:rPr>
          <w:lang w:val="en-US"/>
        </w:rPr>
        <w:t xml:space="preserve"> </w:t>
      </w:r>
      <w:r w:rsidR="00A917B2">
        <w:rPr>
          <w:lang w:val="en-US"/>
        </w:rPr>
        <w:t>//</w:t>
      </w:r>
      <w:r w:rsidR="00C153DF">
        <w:rPr>
          <w:lang w:val="en-US"/>
        </w:rPr>
        <w:t xml:space="preserve"> </w:t>
      </w:r>
      <w:r w:rsidR="00C2473C" w:rsidRPr="005B5D02">
        <w:rPr>
          <w:rStyle w:val="Code"/>
          <w:lang w:val="en-US"/>
        </w:rPr>
        <w:t>ADD W, X</w:t>
      </w:r>
    </w:p>
    <w:p w:rsidR="00C153DF" w:rsidRDefault="00C153DF" w:rsidP="00C153DF">
      <w:pPr>
        <w:pStyle w:val="Heading1"/>
        <w:rPr>
          <w:lang w:val="en-US"/>
        </w:rPr>
      </w:pPr>
      <w:r>
        <w:rPr>
          <w:lang w:val="en-US"/>
        </w:rPr>
        <w:lastRenderedPageBreak/>
        <w:t>The Search List</w:t>
      </w:r>
    </w:p>
    <w:p w:rsidR="00C153DF" w:rsidRDefault="003767A7" w:rsidP="00C153DF">
      <w:pPr>
        <w:pStyle w:val="Absatz"/>
        <w:rPr>
          <w:lang w:val="en-US"/>
        </w:rPr>
      </w:pPr>
      <w:r>
        <w:rPr>
          <w:lang w:val="en-US"/>
        </w:rPr>
        <w:t>The SearchList defines which words are found in which vocabularies first.</w:t>
      </w:r>
    </w:p>
    <w:p w:rsidR="003767A7" w:rsidRDefault="003767A7" w:rsidP="00C153DF">
      <w:pPr>
        <w:pStyle w:val="Absatz"/>
        <w:rPr>
          <w:lang w:val="en-US"/>
        </w:rPr>
      </w:pPr>
      <w:r>
        <w:rPr>
          <w:lang w:val="en-US"/>
        </w:rPr>
        <w:t>Object orientation adds considerable complexity to this topic, because each class and interface is supposed to live in its own vocabulary, and the direct and transient dependencies of classes among each other form a huge net of interdependencies influencing the search list.</w:t>
      </w:r>
    </w:p>
    <w:p w:rsidR="003767A7" w:rsidRDefault="003767A7" w:rsidP="00C153DF">
      <w:pPr>
        <w:pStyle w:val="Absatz"/>
        <w:rPr>
          <w:lang w:val="en-US"/>
        </w:rPr>
      </w:pPr>
      <w:r>
        <w:rPr>
          <w:lang w:val="en-US"/>
        </w:rPr>
        <w:t>On top of this, different modes of operations require different base setups of the search list.</w:t>
      </w:r>
    </w:p>
    <w:p w:rsidR="003767A7" w:rsidRDefault="003767A7" w:rsidP="003767A7">
      <w:pPr>
        <w:pStyle w:val="Heading2"/>
        <w:rPr>
          <w:lang w:val="en-US"/>
        </w:rPr>
      </w:pPr>
      <w:r>
        <w:rPr>
          <w:lang w:val="en-US"/>
        </w:rPr>
        <w:t>Compilation Search List</w:t>
      </w:r>
    </w:p>
    <w:p w:rsidR="003767A7" w:rsidRDefault="003767A7" w:rsidP="003767A7">
      <w:pPr>
        <w:pStyle w:val="Absatz"/>
        <w:rPr>
          <w:lang w:val="en-US"/>
        </w:rPr>
      </w:pPr>
      <w:r>
        <w:rPr>
          <w:lang w:val="en-US"/>
        </w:rPr>
        <w:t>In the compiler search list, the search stack must include the following vocabularies:</w:t>
      </w:r>
    </w:p>
    <w:p w:rsidR="003767A7" w:rsidRDefault="003767A7" w:rsidP="003767A7">
      <w:pPr>
        <w:pStyle w:val="EnumStart"/>
        <w:rPr>
          <w:lang w:val="en-US"/>
        </w:rPr>
      </w:pPr>
      <w:r>
        <w:rPr>
          <w:lang w:val="en-US"/>
        </w:rPr>
        <w:t>COMPILER</w:t>
      </w:r>
    </w:p>
    <w:p w:rsidR="003767A7" w:rsidRDefault="003767A7" w:rsidP="003767A7">
      <w:pPr>
        <w:pStyle w:val="EnumCont"/>
        <w:rPr>
          <w:lang w:val="en-US"/>
        </w:rPr>
      </w:pPr>
      <w:r>
        <w:rPr>
          <w:lang w:val="en-US"/>
        </w:rPr>
        <w:t>CLAUSES</w:t>
      </w:r>
    </w:p>
    <w:p w:rsidR="003767A7" w:rsidRDefault="00DE4A4F" w:rsidP="003767A7">
      <w:pPr>
        <w:pStyle w:val="EnumCont"/>
        <w:rPr>
          <w:lang w:val="en-US"/>
        </w:rPr>
      </w:pPr>
      <w:r>
        <w:rPr>
          <w:lang w:val="en-US"/>
        </w:rPr>
        <w:t>…</w:t>
      </w:r>
    </w:p>
    <w:p w:rsidR="00DE4A4F" w:rsidRDefault="00DE4A4F" w:rsidP="003767A7">
      <w:pPr>
        <w:pStyle w:val="EnumCont"/>
        <w:rPr>
          <w:lang w:val="en-US"/>
        </w:rPr>
      </w:pPr>
      <w:r>
        <w:rPr>
          <w:lang w:val="en-US"/>
        </w:rPr>
        <w:t>individual class and other target vocabularies</w:t>
      </w:r>
    </w:p>
    <w:p w:rsidR="00DE4A4F" w:rsidRDefault="00DE4A4F" w:rsidP="00DE4A4F">
      <w:pPr>
        <w:pStyle w:val="EnumEnd"/>
        <w:rPr>
          <w:lang w:val="en-US"/>
        </w:rPr>
      </w:pPr>
      <w:r>
        <w:rPr>
          <w:lang w:val="en-US"/>
        </w:rPr>
        <w:t>…</w:t>
      </w:r>
    </w:p>
    <w:p w:rsidR="00DE4A4F" w:rsidRDefault="00DE4A4F" w:rsidP="00DE4A4F">
      <w:pPr>
        <w:pStyle w:val="Absatz"/>
        <w:rPr>
          <w:lang w:val="en-US"/>
        </w:rPr>
      </w:pPr>
      <w:r>
        <w:rPr>
          <w:lang w:val="en-US"/>
        </w:rPr>
        <w:t xml:space="preserve">Words in the target vocabularies would be seen first, followed by clauses and then the special compiler words like IF, tick a. s. o. as well as the syntax </w:t>
      </w:r>
      <w:r w:rsidR="00600187">
        <w:rPr>
          <w:lang w:val="en-US"/>
        </w:rPr>
        <w:t xml:space="preserve">and handling </w:t>
      </w:r>
      <w:r>
        <w:rPr>
          <w:lang w:val="en-US"/>
        </w:rPr>
        <w:t>of literals</w:t>
      </w:r>
      <w:r w:rsidR="00600187">
        <w:rPr>
          <w:lang w:val="en-US"/>
        </w:rPr>
        <w:t xml:space="preserve"> and undefined words</w:t>
      </w:r>
      <w:r>
        <w:rPr>
          <w:lang w:val="en-US"/>
        </w:rPr>
        <w:t>.</w:t>
      </w:r>
    </w:p>
    <w:p w:rsidR="003767A7" w:rsidRDefault="003767A7" w:rsidP="003767A7">
      <w:pPr>
        <w:pStyle w:val="Heading2"/>
        <w:rPr>
          <w:lang w:val="en-US"/>
        </w:rPr>
      </w:pPr>
      <w:r>
        <w:rPr>
          <w:lang w:val="en-US"/>
        </w:rPr>
        <w:t>Runtime Search List</w:t>
      </w:r>
    </w:p>
    <w:p w:rsidR="00DE4A4F" w:rsidRDefault="00DE4A4F" w:rsidP="00DE4A4F">
      <w:pPr>
        <w:pStyle w:val="Absatz"/>
        <w:rPr>
          <w:lang w:val="en-US"/>
        </w:rPr>
      </w:pPr>
      <w:r>
        <w:rPr>
          <w:lang w:val="en-US"/>
        </w:rPr>
        <w:t>In the runtime search list, the search stack must include the following vocabularies:</w:t>
      </w:r>
    </w:p>
    <w:p w:rsidR="00DE4A4F" w:rsidRDefault="00DE4A4F" w:rsidP="00DE4A4F">
      <w:pPr>
        <w:pStyle w:val="EnumStart"/>
        <w:rPr>
          <w:lang w:val="en-US"/>
        </w:rPr>
      </w:pPr>
      <w:r>
        <w:rPr>
          <w:lang w:val="en-US"/>
        </w:rPr>
        <w:t>INTERPRETER</w:t>
      </w:r>
    </w:p>
    <w:p w:rsidR="007B41F3" w:rsidRPr="007B41F3" w:rsidRDefault="007B41F3" w:rsidP="007B41F3">
      <w:pPr>
        <w:pStyle w:val="EnumCont"/>
        <w:rPr>
          <w:lang w:val="en-US"/>
        </w:rPr>
      </w:pPr>
      <w:r>
        <w:rPr>
          <w:lang w:val="en-US"/>
        </w:rPr>
        <w:t>FORTH</w:t>
      </w:r>
    </w:p>
    <w:p w:rsidR="00DE4A4F" w:rsidRDefault="00DE4A4F" w:rsidP="00DE4A4F">
      <w:pPr>
        <w:pStyle w:val="EnumCont"/>
        <w:rPr>
          <w:lang w:val="en-US"/>
        </w:rPr>
      </w:pPr>
      <w:r>
        <w:rPr>
          <w:lang w:val="en-US"/>
        </w:rPr>
        <w:t>…</w:t>
      </w:r>
    </w:p>
    <w:p w:rsidR="00DE4A4F" w:rsidRDefault="00DE4A4F" w:rsidP="00DE4A4F">
      <w:pPr>
        <w:pStyle w:val="EnumCont"/>
        <w:rPr>
          <w:lang w:val="en-US"/>
        </w:rPr>
      </w:pPr>
      <w:r>
        <w:rPr>
          <w:lang w:val="en-US"/>
        </w:rPr>
        <w:t>individual class and other executive vocabularies</w:t>
      </w:r>
    </w:p>
    <w:p w:rsidR="00DE4A4F" w:rsidRDefault="00DE4A4F" w:rsidP="00DE4A4F">
      <w:pPr>
        <w:pStyle w:val="EnumEnd"/>
        <w:rPr>
          <w:lang w:val="en-US"/>
        </w:rPr>
      </w:pPr>
      <w:r>
        <w:rPr>
          <w:lang w:val="en-US"/>
        </w:rPr>
        <w:t>…</w:t>
      </w:r>
    </w:p>
    <w:p w:rsidR="00DE4A4F" w:rsidRDefault="00DE4A4F" w:rsidP="00DE4A4F">
      <w:pPr>
        <w:pStyle w:val="Absatz"/>
        <w:rPr>
          <w:lang w:val="en-US"/>
        </w:rPr>
      </w:pPr>
      <w:r>
        <w:rPr>
          <w:lang w:val="en-US"/>
        </w:rPr>
        <w:t>Clauses are not necessary here, because we won't do compilation optimization until we enter the compiler through a word invoking it (</w:t>
      </w:r>
      <w:r w:rsidRPr="00DE4A4F">
        <w:rPr>
          <w:rStyle w:val="Code"/>
          <w:lang w:val="en-US"/>
        </w:rPr>
        <w:t>:</w:t>
      </w:r>
      <w:r>
        <w:rPr>
          <w:lang w:val="en-US"/>
        </w:rPr>
        <w:t xml:space="preserve">, </w:t>
      </w:r>
      <w:r w:rsidRPr="00DE4A4F">
        <w:rPr>
          <w:rStyle w:val="Code"/>
          <w:lang w:val="en-US"/>
        </w:rPr>
        <w:t>]</w:t>
      </w:r>
      <w:r>
        <w:rPr>
          <w:lang w:val="en-US"/>
        </w:rPr>
        <w:t xml:space="preserve">).  But INTERPRETER will determine </w:t>
      </w:r>
      <w:r w:rsidR="00600187">
        <w:rPr>
          <w:lang w:val="en-US"/>
        </w:rPr>
        <w:t>the syntax and handling of literals and undefined words.</w:t>
      </w:r>
    </w:p>
    <w:p w:rsidR="00600187" w:rsidRDefault="00600187" w:rsidP="00600187">
      <w:pPr>
        <w:pStyle w:val="Heading2"/>
        <w:rPr>
          <w:lang w:val="en-US"/>
        </w:rPr>
      </w:pPr>
      <w:r>
        <w:rPr>
          <w:lang w:val="en-US"/>
        </w:rPr>
        <w:t>Imports</w:t>
      </w:r>
    </w:p>
    <w:p w:rsidR="00600187" w:rsidRDefault="00600187" w:rsidP="00600187">
      <w:pPr>
        <w:pStyle w:val="Absatz"/>
        <w:rPr>
          <w:lang w:val="en-US"/>
        </w:rPr>
      </w:pPr>
      <w:r>
        <w:rPr>
          <w:lang w:val="en-US"/>
        </w:rPr>
        <w:t>To make things maintainable, individual first-hand dependencies to other vocabularies have to be specified as imports inside the module.</w:t>
      </w:r>
    </w:p>
    <w:p w:rsidR="004B2882" w:rsidRDefault="004B2882" w:rsidP="00600187">
      <w:pPr>
        <w:pStyle w:val="Absatz"/>
        <w:rPr>
          <w:lang w:val="en-US"/>
        </w:rPr>
      </w:pPr>
      <w:r>
        <w:rPr>
          <w:lang w:val="en-US"/>
        </w:rPr>
        <w:t>Imports also have a visibility:</w:t>
      </w:r>
    </w:p>
    <w:p w:rsidR="004B2882" w:rsidRDefault="004B2882" w:rsidP="004B2882">
      <w:pPr>
        <w:pStyle w:val="EnumStart"/>
        <w:rPr>
          <w:lang w:val="en-US"/>
        </w:rPr>
      </w:pPr>
      <w:r>
        <w:rPr>
          <w:lang w:val="en-US"/>
        </w:rPr>
        <w:t>private imports are visible only to the module being compiled</w:t>
      </w:r>
    </w:p>
    <w:p w:rsidR="004B2882" w:rsidRDefault="004B2882" w:rsidP="004B2882">
      <w:pPr>
        <w:pStyle w:val="EnumCont"/>
        <w:rPr>
          <w:lang w:val="en-US"/>
        </w:rPr>
      </w:pPr>
      <w:r>
        <w:rPr>
          <w:lang w:val="en-US"/>
        </w:rPr>
        <w:t>protected imports are also visible to subclasses derived from this class</w:t>
      </w:r>
    </w:p>
    <w:p w:rsidR="004B2882" w:rsidRDefault="004B2882" w:rsidP="004B2882">
      <w:pPr>
        <w:pStyle w:val="EnumCont"/>
        <w:rPr>
          <w:lang w:val="en-US"/>
        </w:rPr>
      </w:pPr>
      <w:r>
        <w:rPr>
          <w:lang w:val="en-US"/>
        </w:rPr>
        <w:t>internal imports are visible to importers in the same package</w:t>
      </w:r>
    </w:p>
    <w:p w:rsidR="004B2882" w:rsidRDefault="004B2882" w:rsidP="00DE6EF0">
      <w:pPr>
        <w:pStyle w:val="EnumEnd"/>
        <w:rPr>
          <w:lang w:val="en-US"/>
        </w:rPr>
      </w:pPr>
      <w:r>
        <w:rPr>
          <w:lang w:val="en-US"/>
        </w:rPr>
        <w:t>public imports are visible to all importers</w:t>
      </w:r>
    </w:p>
    <w:p w:rsidR="00DE6EF0" w:rsidRPr="00DE6EF0" w:rsidRDefault="00DE6EF0" w:rsidP="00DE6EF0">
      <w:pPr>
        <w:pStyle w:val="Absatz"/>
        <w:rPr>
          <w:lang w:val="en-US"/>
        </w:rPr>
      </w:pPr>
      <w:r>
        <w:rPr>
          <w:lang w:val="en-US"/>
        </w:rPr>
        <w:t>When an import is processed, first the module's dependency table is loaded.  All visible (transient) dependencies will then be imported recursively first.  After that, the dictionary section of the module will be loaded.  This dictionary will be added to the global hash table by adding each word's entry by both its simple name, its composite name (vocabulary name + word name), and its fully qualified name.</w:t>
      </w:r>
    </w:p>
    <w:p w:rsidR="00600187" w:rsidRDefault="00600187" w:rsidP="00600187">
      <w:pPr>
        <w:pStyle w:val="Heading3"/>
        <w:rPr>
          <w:lang w:val="en-US"/>
        </w:rPr>
      </w:pPr>
      <w:r>
        <w:rPr>
          <w:lang w:val="en-US"/>
        </w:rPr>
        <w:t>Compile-Time Behaviour</w:t>
      </w:r>
    </w:p>
    <w:p w:rsidR="0065217C" w:rsidRDefault="00600187" w:rsidP="00DE6EF0">
      <w:pPr>
        <w:pStyle w:val="Absatz"/>
        <w:rPr>
          <w:lang w:val="en-US"/>
        </w:rPr>
      </w:pPr>
      <w:r>
        <w:rPr>
          <w:lang w:val="en-US"/>
        </w:rPr>
        <w:t xml:space="preserve">When a module gets compiled, the compiler </w:t>
      </w:r>
      <w:r w:rsidR="004B2882">
        <w:rPr>
          <w:lang w:val="en-US"/>
        </w:rPr>
        <w:t xml:space="preserve">starts with a base </w:t>
      </w:r>
      <w:r>
        <w:rPr>
          <w:lang w:val="en-US"/>
        </w:rPr>
        <w:t xml:space="preserve">setup </w:t>
      </w:r>
      <w:r w:rsidR="004B2882">
        <w:rPr>
          <w:lang w:val="en-US"/>
        </w:rPr>
        <w:t xml:space="preserve">of </w:t>
      </w:r>
      <w:r>
        <w:rPr>
          <w:lang w:val="en-US"/>
        </w:rPr>
        <w:t xml:space="preserve">the </w:t>
      </w:r>
      <w:r w:rsidR="004B2882">
        <w:rPr>
          <w:lang w:val="en-US"/>
        </w:rPr>
        <w:t>search-list (COMPILER, CLAUSES [if present]), then pushes the direct dependencies onto the search list in the order specified (i. e. the words in the last imported vocabulary will be seen first).</w:t>
      </w:r>
    </w:p>
    <w:p w:rsidR="007B41F3" w:rsidRDefault="007B41F3" w:rsidP="00DE6EF0">
      <w:pPr>
        <w:pStyle w:val="Absatz"/>
        <w:rPr>
          <w:lang w:val="en-US"/>
        </w:rPr>
      </w:pPr>
      <w:r w:rsidRPr="000C2780">
        <w:rPr>
          <w:highlight w:val="yellow"/>
          <w:lang w:val="en-US"/>
        </w:rPr>
        <w:t>Compiler must probably also load modules fully</w:t>
      </w:r>
    </w:p>
    <w:p w:rsidR="00600187" w:rsidRDefault="00600187" w:rsidP="00600187">
      <w:pPr>
        <w:pStyle w:val="Heading3"/>
        <w:rPr>
          <w:lang w:val="en-US"/>
        </w:rPr>
      </w:pPr>
      <w:r>
        <w:rPr>
          <w:lang w:val="en-US"/>
        </w:rPr>
        <w:lastRenderedPageBreak/>
        <w:t>Run-Time Behaviour</w:t>
      </w:r>
    </w:p>
    <w:p w:rsidR="00600187" w:rsidRDefault="007B41F3" w:rsidP="00600187">
      <w:pPr>
        <w:pStyle w:val="Absatz"/>
        <w:rPr>
          <w:lang w:val="en-US"/>
        </w:rPr>
      </w:pPr>
      <w:r>
        <w:rPr>
          <w:lang w:val="en-US"/>
        </w:rPr>
        <w:t>When a module is imported as a runtime extension, the interpreter starts with the current setup of the search list, which will include INTERPRETER and FORTH at the far end, followed by the so far imported vocabularies.  The import will then load the full vocabulary, depedencies first, followed by the dictionary, from which the global hashtable is enriched, then appending or loading separately the sections in the module and finally performing relocation.</w:t>
      </w:r>
    </w:p>
    <w:p w:rsidR="000C2780" w:rsidRDefault="000C2780" w:rsidP="000C2780">
      <w:pPr>
        <w:pStyle w:val="Heading3"/>
        <w:rPr>
          <w:lang w:val="en-US"/>
        </w:rPr>
      </w:pPr>
      <w:r>
        <w:rPr>
          <w:lang w:val="en-US"/>
        </w:rPr>
        <w:t>On the Fly Source Compilation</w:t>
      </w:r>
    </w:p>
    <w:p w:rsidR="000C2780" w:rsidRPr="000C2780" w:rsidRDefault="000C2780" w:rsidP="000C2780">
      <w:pPr>
        <w:pStyle w:val="Absatz"/>
        <w:rPr>
          <w:lang w:val="en-US"/>
        </w:rPr>
      </w:pPr>
      <w:r>
        <w:rPr>
          <w:lang w:val="en-US"/>
        </w:rPr>
        <w:t>If a module is out of date relative to its source, or if only the source file exists, the importer will instead read the source and run it through the compiler.</w:t>
      </w:r>
    </w:p>
    <w:p w:rsidR="00600187" w:rsidRPr="00600187" w:rsidRDefault="00600187" w:rsidP="00600187">
      <w:pPr>
        <w:pStyle w:val="Heading2"/>
        <w:rPr>
          <w:lang w:val="en-US"/>
        </w:rPr>
      </w:pPr>
      <w:r>
        <w:rPr>
          <w:lang w:val="en-US"/>
        </w:rPr>
        <w:t>Transient Dependencies</w:t>
      </w:r>
    </w:p>
    <w:p w:rsidR="00B57115" w:rsidRDefault="00C153DF" w:rsidP="00C153DF">
      <w:pPr>
        <w:pStyle w:val="Heading1"/>
        <w:rPr>
          <w:lang w:val="en-US"/>
        </w:rPr>
      </w:pPr>
      <w:r>
        <w:rPr>
          <w:lang w:val="en-US"/>
        </w:rPr>
        <w:t>The Interpreter Loop (REPL: Read/Eval/Print/Loop)</w:t>
      </w:r>
    </w:p>
    <w:p w:rsidR="00C153DF" w:rsidRPr="00C153DF" w:rsidRDefault="00C153DF" w:rsidP="00C153DF">
      <w:pPr>
        <w:pStyle w:val="Absatz"/>
        <w:rPr>
          <w:lang w:val="en-US"/>
        </w:rPr>
      </w:pPr>
    </w:p>
    <w:p w:rsidR="00B57115" w:rsidRDefault="00C153DF" w:rsidP="00C153DF">
      <w:pPr>
        <w:pStyle w:val="Heading1"/>
        <w:rPr>
          <w:lang w:val="en-US"/>
        </w:rPr>
      </w:pPr>
      <w:r>
        <w:rPr>
          <w:lang w:val="en-US"/>
        </w:rPr>
        <w:t>The Compiler Loop (RECL: Read/Examine/Compile/Loop)</w:t>
      </w:r>
    </w:p>
    <w:p w:rsidR="00B57115" w:rsidRDefault="00B57115" w:rsidP="00B57115">
      <w:pPr>
        <w:pStyle w:val="Absatz"/>
        <w:rPr>
          <w:lang w:val="en-US"/>
        </w:rPr>
      </w:pPr>
    </w:p>
    <w:p w:rsidR="00363DB5" w:rsidRDefault="00363DB5" w:rsidP="00363DB5">
      <w:pPr>
        <w:pStyle w:val="Heading1"/>
        <w:rPr>
          <w:lang w:val="en-US"/>
        </w:rPr>
      </w:pPr>
      <w:bookmarkStart w:id="1" w:name="_Ref33712456"/>
      <w:r>
        <w:rPr>
          <w:lang w:val="en-US"/>
        </w:rPr>
        <w:t>The Test Framework</w:t>
      </w:r>
      <w:bookmarkEnd w:id="1"/>
    </w:p>
    <w:p w:rsidR="00363DB5" w:rsidRPr="00363DB5" w:rsidRDefault="00363DB5" w:rsidP="00363DB5">
      <w:pPr>
        <w:pStyle w:val="Absatz"/>
        <w:rPr>
          <w:lang w:val="en-US"/>
        </w:rPr>
      </w:pPr>
      <w:r>
        <w:rPr>
          <w:lang w:val="en-US"/>
        </w:rPr>
        <w:t>We want to use the by now classic given-when-then (also known as arrange-act-assert) test method specifying test setup (preconditions, INPUT), test procedure  (action, PROCESS) and outcome validation (postconditions, OUTPUT).</w:t>
      </w:r>
    </w:p>
    <w:p w:rsidR="004F7471" w:rsidRDefault="004F7471" w:rsidP="00363DB5">
      <w:pPr>
        <w:pStyle w:val="Heading2"/>
        <w:rPr>
          <w:lang w:val="en-US"/>
        </w:rPr>
      </w:pPr>
      <w:r>
        <w:rPr>
          <w:lang w:val="en-US"/>
        </w:rPr>
        <w:t>Test / Bracket</w:t>
      </w:r>
    </w:p>
    <w:p w:rsidR="004F7471" w:rsidRDefault="004F7471" w:rsidP="004F7471">
      <w:pPr>
        <w:pStyle w:val="Absatz"/>
        <w:rPr>
          <w:lang w:val="en-US"/>
        </w:rPr>
      </w:pPr>
      <w:r>
        <w:rPr>
          <w:lang w:val="en-US"/>
        </w:rPr>
        <w:t xml:space="preserve">The keyword </w:t>
      </w:r>
      <w:r w:rsidRPr="004F7471">
        <w:rPr>
          <w:rStyle w:val="Code"/>
          <w:lang w:val="en-US"/>
        </w:rPr>
        <w:t>TEST:</w:t>
      </w:r>
      <w:r>
        <w:rPr>
          <w:lang w:val="en-US"/>
        </w:rPr>
        <w:t xml:space="preserve"> </w:t>
      </w:r>
      <w:r w:rsidR="002F592C">
        <w:rPr>
          <w:lang w:val="en-US"/>
        </w:rPr>
        <w:t xml:space="preserve">(with an optional name immediately following on the same line) </w:t>
      </w:r>
      <w:r>
        <w:rPr>
          <w:lang w:val="en-US"/>
        </w:rPr>
        <w:t xml:space="preserve">opens the testing bracket, while </w:t>
      </w:r>
      <w:r w:rsidRPr="004F7471">
        <w:rPr>
          <w:rStyle w:val="Code"/>
          <w:lang w:val="en-US"/>
        </w:rPr>
        <w:t>TEST;</w:t>
      </w:r>
      <w:r>
        <w:rPr>
          <w:lang w:val="en-US"/>
        </w:rPr>
        <w:t xml:space="preserve"> closes it.  Everything inside the test bracket is considered test code which will not be part of the module, but runs during compilation — ideally in its own isolated process which also allows for artifical preconditions to be set up, or deferred, after the binary module has been generated, immediately before it is deployed.</w:t>
      </w:r>
    </w:p>
    <w:p w:rsidR="004F7471" w:rsidRPr="004F7471" w:rsidRDefault="004F7471" w:rsidP="004F7471">
      <w:pPr>
        <w:pStyle w:val="Absatz"/>
        <w:rPr>
          <w:lang w:val="en-US"/>
        </w:rPr>
      </w:pPr>
      <w:r>
        <w:rPr>
          <w:lang w:val="en-US"/>
        </w:rPr>
        <w:t>We assume a model in which the tests immediately</w:t>
      </w:r>
      <w:r w:rsidR="002F592C">
        <w:rPr>
          <w:lang w:val="en-US"/>
        </w:rPr>
        <w:t xml:space="preserve"> follow each definition</w:t>
      </w:r>
    </w:p>
    <w:p w:rsidR="00B57115" w:rsidRDefault="00363DB5" w:rsidP="002F592C">
      <w:pPr>
        <w:pStyle w:val="Heading2"/>
        <w:rPr>
          <w:lang w:val="en-US"/>
        </w:rPr>
      </w:pPr>
      <w:r>
        <w:rPr>
          <w:lang w:val="en-US"/>
        </w:rPr>
        <w:t>Given / Arrange</w:t>
      </w:r>
    </w:p>
    <w:p w:rsidR="004F7471" w:rsidRDefault="004F7471" w:rsidP="004F7471">
      <w:pPr>
        <w:pStyle w:val="Absatz"/>
        <w:rPr>
          <w:lang w:val="en-US"/>
        </w:rPr>
      </w:pPr>
      <w:r>
        <w:rPr>
          <w:lang w:val="en-US"/>
        </w:rPr>
        <w:t xml:space="preserve">The keyword </w:t>
      </w:r>
      <w:r w:rsidRPr="004F7471">
        <w:rPr>
          <w:rStyle w:val="Code"/>
          <w:lang w:val="en-US"/>
        </w:rPr>
        <w:t>GIVEN</w:t>
      </w:r>
      <w:r>
        <w:rPr>
          <w:lang w:val="en-US"/>
        </w:rPr>
        <w:t xml:space="preserve"> (alias </w:t>
      </w:r>
      <w:r w:rsidRPr="004F7471">
        <w:rPr>
          <w:rStyle w:val="Code"/>
          <w:lang w:val="en-US"/>
        </w:rPr>
        <w:t>ARRANGE</w:t>
      </w:r>
      <w:r w:rsidR="00B5425C">
        <w:rPr>
          <w:rStyle w:val="Code"/>
          <w:lang w:val="en-US"/>
        </w:rPr>
        <w:t>:</w:t>
      </w:r>
      <w:r>
        <w:rPr>
          <w:lang w:val="en-US"/>
        </w:rPr>
        <w:t>) introduces a new test</w:t>
      </w:r>
      <w:r w:rsidR="002F592C">
        <w:rPr>
          <w:lang w:val="en-US"/>
        </w:rPr>
        <w:t>.  The following words specify the preconditions / test setup.</w:t>
      </w:r>
    </w:p>
    <w:p w:rsidR="002F592C" w:rsidRDefault="002F592C" w:rsidP="002F592C">
      <w:pPr>
        <w:pStyle w:val="Heading2"/>
        <w:rPr>
          <w:lang w:val="en-US"/>
        </w:rPr>
      </w:pPr>
      <w:r>
        <w:rPr>
          <w:lang w:val="en-US"/>
        </w:rPr>
        <w:t>When</w:t>
      </w:r>
      <w:r w:rsidR="00B5425C">
        <w:rPr>
          <w:lang w:val="en-US"/>
        </w:rPr>
        <w:t> </w:t>
      </w:r>
      <w:r>
        <w:rPr>
          <w:lang w:val="en-US"/>
        </w:rPr>
        <w:t>/</w:t>
      </w:r>
      <w:r w:rsidR="00B5425C">
        <w:rPr>
          <w:lang w:val="en-US"/>
        </w:rPr>
        <w:t> </w:t>
      </w:r>
      <w:r>
        <w:rPr>
          <w:lang w:val="en-US"/>
        </w:rPr>
        <w:t>Act</w:t>
      </w:r>
    </w:p>
    <w:p w:rsidR="002F592C" w:rsidRDefault="002F592C" w:rsidP="002F592C">
      <w:pPr>
        <w:pStyle w:val="Absatz"/>
        <w:rPr>
          <w:lang w:val="en-US"/>
        </w:rPr>
      </w:pPr>
      <w:r>
        <w:rPr>
          <w:lang w:val="en-US"/>
        </w:rPr>
        <w:t xml:space="preserve">The keyword </w:t>
      </w:r>
      <w:r w:rsidRPr="002F592C">
        <w:rPr>
          <w:rStyle w:val="Code"/>
          <w:lang w:val="en-US"/>
        </w:rPr>
        <w:t>WHEN</w:t>
      </w:r>
      <w:r w:rsidR="00B5425C">
        <w:rPr>
          <w:rStyle w:val="Code"/>
          <w:lang w:val="en-US"/>
        </w:rPr>
        <w:t>:</w:t>
      </w:r>
      <w:r>
        <w:rPr>
          <w:lang w:val="en-US"/>
        </w:rPr>
        <w:t xml:space="preserve"> (alias </w:t>
      </w:r>
      <w:r w:rsidRPr="002F592C">
        <w:rPr>
          <w:rStyle w:val="Code"/>
          <w:lang w:val="en-US"/>
        </w:rPr>
        <w:t>ACT</w:t>
      </w:r>
      <w:r w:rsidR="00B5425C">
        <w:rPr>
          <w:rStyle w:val="Code"/>
          <w:lang w:val="en-US"/>
        </w:rPr>
        <w:t>:</w:t>
      </w:r>
      <w:r>
        <w:rPr>
          <w:lang w:val="en-US"/>
        </w:rPr>
        <w:t xml:space="preserve">) </w:t>
      </w:r>
      <w:r w:rsidR="00B5425C">
        <w:rPr>
          <w:lang w:val="en-US"/>
        </w:rPr>
        <w:t xml:space="preserve">introduces the core section that </w:t>
      </w:r>
      <w:r>
        <w:rPr>
          <w:lang w:val="en-US"/>
        </w:rPr>
        <w:t>invokes the testee</w:t>
      </w:r>
      <w:r w:rsidR="008B7003">
        <w:rPr>
          <w:lang w:val="en-US"/>
        </w:rPr>
        <w:t> — </w:t>
      </w:r>
      <w:r w:rsidR="00B5425C">
        <w:rPr>
          <w:lang w:val="en-US"/>
        </w:rPr>
        <w:t>normally, there is just one invocation of the testee per test setup, because the invocation itself will cause the test setup to change (if only the stack).</w:t>
      </w:r>
    </w:p>
    <w:p w:rsidR="00B5425C" w:rsidRDefault="00B5425C" w:rsidP="00B5425C">
      <w:pPr>
        <w:pStyle w:val="Heading2"/>
        <w:rPr>
          <w:lang w:val="en-US"/>
        </w:rPr>
      </w:pPr>
      <w:r>
        <w:rPr>
          <w:lang w:val="en-US"/>
        </w:rPr>
        <w:t>Then / Assert</w:t>
      </w:r>
    </w:p>
    <w:p w:rsidR="00B5425C" w:rsidRDefault="00B5425C" w:rsidP="00B5425C">
      <w:pPr>
        <w:pStyle w:val="Absatz"/>
        <w:rPr>
          <w:lang w:val="en-US"/>
        </w:rPr>
      </w:pPr>
      <w:r>
        <w:rPr>
          <w:lang w:val="en-US"/>
        </w:rPr>
        <w:t xml:space="preserve">The keyword </w:t>
      </w:r>
      <w:r w:rsidRPr="00B5425C">
        <w:rPr>
          <w:rStyle w:val="Code"/>
          <w:lang w:val="en-US"/>
        </w:rPr>
        <w:t>THEN:</w:t>
      </w:r>
      <w:r>
        <w:rPr>
          <w:lang w:val="en-US"/>
        </w:rPr>
        <w:t xml:space="preserve"> (alias </w:t>
      </w:r>
      <w:r w:rsidRPr="00B5425C">
        <w:rPr>
          <w:rStyle w:val="Code"/>
          <w:lang w:val="en-US"/>
        </w:rPr>
        <w:t>ASSERT:</w:t>
      </w:r>
      <w:r>
        <w:rPr>
          <w:lang w:val="en-US"/>
        </w:rPr>
        <w:t>) introduces the section that tests the outcome.  In this part, care must be taken with each assertion to not change the test context in a way that impacts on the following assertions.</w:t>
      </w:r>
    </w:p>
    <w:p w:rsidR="00B5425C" w:rsidRDefault="00B5425C" w:rsidP="00B5425C">
      <w:pPr>
        <w:pStyle w:val="Heading2"/>
        <w:rPr>
          <w:lang w:val="en-US"/>
        </w:rPr>
      </w:pPr>
      <w:r>
        <w:rPr>
          <w:lang w:val="en-US"/>
        </w:rPr>
        <w:t>Skeleton Example</w:t>
      </w:r>
    </w:p>
    <w:p w:rsidR="00B5425C" w:rsidRDefault="00B5425C" w:rsidP="00B5425C">
      <w:pPr>
        <w:pStyle w:val="Absatz"/>
        <w:rPr>
          <w:lang w:val="en-US"/>
        </w:rPr>
      </w:pPr>
      <w:r>
        <w:rPr>
          <w:lang w:val="en-US"/>
        </w:rPr>
        <w:t>A simple example</w:t>
      </w:r>
      <w:r w:rsidR="004766F4">
        <w:rPr>
          <w:lang w:val="en-US"/>
        </w:rPr>
        <w:t xml:space="preserve"> from the test code of </w:t>
      </w:r>
      <w:r w:rsidR="004766F4" w:rsidRPr="007F3F8A">
        <w:rPr>
          <w:rStyle w:val="Code"/>
          <w:lang w:val="en-US"/>
        </w:rPr>
        <w:t>dup</w:t>
      </w:r>
      <w:r>
        <w:rPr>
          <w:lang w:val="en-US"/>
        </w:rPr>
        <w:t>:</w:t>
      </w:r>
    </w:p>
    <w:p w:rsidR="009B04D3" w:rsidRDefault="00B5425C" w:rsidP="009B04D3">
      <w:pPr>
        <w:pStyle w:val="CodeBlock"/>
      </w:pPr>
      <w:r>
        <w:lastRenderedPageBreak/>
        <w:t>TEST: make sure that DUP exactly duplicates the TOP</w:t>
      </w:r>
      <w:r w:rsidR="004766F4">
        <w:br/>
        <w:t>GIVEN 12345678</w:t>
      </w:r>
      <w:r w:rsidR="004766F4">
        <w:tab/>
      </w:r>
      <w:r w:rsidR="009B04D3">
        <w:tab/>
      </w:r>
      <w:r w:rsidR="004766F4">
        <w:t>( we use a particular stack entry )</w:t>
      </w:r>
      <w:r w:rsidR="004766F4">
        <w:br/>
        <w:t>WHEN: dup</w:t>
      </w:r>
      <w:r w:rsidR="004766F4">
        <w:tab/>
      </w:r>
      <w:r w:rsidR="004766F4">
        <w:tab/>
      </w:r>
      <w:r w:rsidR="004766F4">
        <w:tab/>
        <w:t>( invoke testee )</w:t>
      </w:r>
      <w:r w:rsidR="004766F4">
        <w:br/>
        <w:t>THEN: !=</w:t>
      </w:r>
      <w:r w:rsidR="004766F4">
        <w:tab/>
      </w:r>
      <w:r w:rsidR="004766F4">
        <w:tab/>
      </w:r>
      <w:r w:rsidR="004766F4">
        <w:tab/>
        <w:t>( assert that both stack entries are the same )</w:t>
      </w:r>
      <w:r w:rsidR="004766F4">
        <w:br/>
        <w:t>TEST;</w:t>
      </w:r>
      <w:r w:rsidR="004766F4">
        <w:br/>
      </w:r>
      <w:r w:rsidR="004766F4">
        <w:br/>
        <w:t xml:space="preserve">TEST: DUP should </w:t>
      </w:r>
      <w:r w:rsidR="009B04D3">
        <w:t xml:space="preserve">gracefully </w:t>
      </w:r>
      <w:r w:rsidR="004766F4">
        <w:t>fail on an empty stack</w:t>
      </w:r>
      <w:r w:rsidR="004766F4">
        <w:br/>
        <w:t>GIVEN SP</w:t>
      </w:r>
      <w:r w:rsidR="00060AF5">
        <w:t>0</w:t>
      </w:r>
      <w:r w:rsidR="004766F4">
        <w:t>!</w:t>
      </w:r>
      <w:r w:rsidR="004766F4">
        <w:tab/>
      </w:r>
      <w:r w:rsidR="004766F4">
        <w:tab/>
        <w:t>( a clear stack )</w:t>
      </w:r>
      <w:r w:rsidR="004766F4">
        <w:br/>
        <w:t xml:space="preserve">       capture</w:t>
      </w:r>
      <w:r w:rsidR="00060AF5">
        <w:t>{</w:t>
      </w:r>
      <w:r w:rsidR="004766F4">
        <w:tab/>
        <w:t>( capture exceptions )</w:t>
      </w:r>
      <w:r w:rsidR="004766F4">
        <w:br/>
        <w:t>WHEN: dup</w:t>
      </w:r>
      <w:r w:rsidR="004766F4">
        <w:tab/>
      </w:r>
      <w:r w:rsidR="004766F4">
        <w:tab/>
      </w:r>
      <w:r w:rsidR="009B04D3">
        <w:tab/>
      </w:r>
      <w:r w:rsidR="004766F4">
        <w:t>( invoke testee )</w:t>
      </w:r>
      <w:r w:rsidR="004766F4">
        <w:br/>
        <w:t>THEN:</w:t>
      </w:r>
      <w:r w:rsidR="009B04D3">
        <w:t xml:space="preserve"> }capture</w:t>
      </w:r>
      <w:r w:rsidR="009B04D3">
        <w:tab/>
      </w:r>
      <w:r w:rsidR="009B04D3">
        <w:tab/>
        <w:t>( end capturing exceptions)</w:t>
      </w:r>
    </w:p>
    <w:p w:rsidR="009B04D3" w:rsidRDefault="009B04D3" w:rsidP="004766F4">
      <w:pPr>
        <w:pStyle w:val="CodeBlock"/>
      </w:pPr>
      <w:r>
        <w:t xml:space="preserve">      </w:t>
      </w:r>
      <w:r w:rsidR="00060AF5">
        <w:t xml:space="preserve"> captured@ ParameterStackUnderflow !=</w:t>
      </w:r>
    </w:p>
    <w:p w:rsidR="00B5425C" w:rsidRDefault="009B04D3" w:rsidP="004766F4">
      <w:pPr>
        <w:pStyle w:val="CodeBlock"/>
      </w:pPr>
      <w:r>
        <w:tab/>
      </w:r>
      <w:r>
        <w:tab/>
      </w:r>
      <w:r>
        <w:tab/>
      </w:r>
      <w:r>
        <w:tab/>
        <w:t>( make sure captured exception is the expected one )</w:t>
      </w:r>
    </w:p>
    <w:p w:rsidR="00060AF5" w:rsidRDefault="00060AF5" w:rsidP="004766F4">
      <w:pPr>
        <w:pStyle w:val="CodeBlock"/>
      </w:pPr>
      <w:r>
        <w:t>TEST;</w:t>
      </w:r>
    </w:p>
    <w:p w:rsidR="00B57115" w:rsidRDefault="00060AF5" w:rsidP="00B57115">
      <w:pPr>
        <w:pStyle w:val="Absatz"/>
        <w:rPr>
          <w:lang w:val="en-US"/>
        </w:rPr>
      </w:pPr>
      <w:r>
        <w:rPr>
          <w:lang w:val="en-US"/>
        </w:rPr>
        <w:t>Of course, the examples above are so simple that they could actually be written as</w:t>
      </w:r>
      <w:r w:rsidR="009B04D3">
        <w:rPr>
          <w:lang w:val="en-US"/>
        </w:rPr>
        <w:t>:</w:t>
      </w:r>
    </w:p>
    <w:p w:rsidR="00060AF5" w:rsidRDefault="009B04D3" w:rsidP="00060AF5">
      <w:pPr>
        <w:pStyle w:val="CodeBlock"/>
      </w:pPr>
      <w:r>
        <w:t>TEST: 12345678 dup != TEST;</w:t>
      </w:r>
      <w:r>
        <w:br/>
        <w:t>TEST: SP0! capture{ dup }capture captured@ ParameterStackUnderflow != TEST;</w:t>
      </w:r>
    </w:p>
    <w:p w:rsidR="00B57115" w:rsidRDefault="009B04D3" w:rsidP="00B57115">
      <w:pPr>
        <w:pStyle w:val="Absatz"/>
        <w:rPr>
          <w:lang w:val="en-US"/>
        </w:rPr>
      </w:pPr>
      <w:r>
        <w:rPr>
          <w:lang w:val="en-US"/>
        </w:rPr>
        <w:t>But it is a good habit to always assume that a test about to be written could eventually be more complex than anticipated.</w:t>
      </w:r>
    </w:p>
    <w:p w:rsidR="00B57115" w:rsidRDefault="00B57115" w:rsidP="00B57115">
      <w:pPr>
        <w:pStyle w:val="Absatz"/>
        <w:rPr>
          <w:lang w:val="en-US"/>
        </w:rPr>
      </w:pPr>
    </w:p>
    <w:p w:rsidR="00B57115" w:rsidRDefault="00B57115" w:rsidP="00B57115">
      <w:pPr>
        <w:pStyle w:val="Absatz"/>
        <w:rPr>
          <w:lang w:val="en-US"/>
        </w:rPr>
      </w:pPr>
    </w:p>
    <w:p w:rsidR="00B57115" w:rsidRDefault="00B57115" w:rsidP="00B57115">
      <w:pPr>
        <w:pStyle w:val="Absatz"/>
        <w:rPr>
          <w:lang w:val="en-US"/>
        </w:rPr>
      </w:pPr>
    </w:p>
    <w:p w:rsidR="00B57115" w:rsidRDefault="00B57115" w:rsidP="00B57115">
      <w:pPr>
        <w:pStyle w:val="Absatz"/>
        <w:rPr>
          <w:lang w:val="en-US"/>
        </w:rPr>
      </w:pPr>
    </w:p>
    <w:p w:rsidR="00B57115" w:rsidRDefault="00B57115" w:rsidP="00B57115">
      <w:pPr>
        <w:pStyle w:val="Absatz"/>
        <w:rPr>
          <w:lang w:val="en-US"/>
        </w:rPr>
      </w:pPr>
    </w:p>
    <w:p w:rsidR="00B57115" w:rsidRDefault="00B57115" w:rsidP="00B57115">
      <w:pPr>
        <w:pStyle w:val="Absatz"/>
        <w:rPr>
          <w:lang w:val="en-US"/>
        </w:rPr>
      </w:pPr>
    </w:p>
    <w:p w:rsidR="0093497F" w:rsidRDefault="0093497F" w:rsidP="0008135C">
      <w:pPr>
        <w:pStyle w:val="Heading1"/>
        <w:rPr>
          <w:lang w:val="en-US"/>
        </w:rPr>
      </w:pPr>
      <w:r>
        <w:rPr>
          <w:lang w:val="en-US"/>
        </w:rPr>
        <w:t>Classes and Objects</w:t>
      </w:r>
    </w:p>
    <w:p w:rsidR="00D1516B" w:rsidRDefault="0093497F" w:rsidP="0093497F">
      <w:pPr>
        <w:pStyle w:val="Heading2"/>
        <w:rPr>
          <w:lang w:val="en-US"/>
        </w:rPr>
      </w:pPr>
      <w:r>
        <w:rPr>
          <w:lang w:val="en-US"/>
        </w:rPr>
        <w:t>Objec</w:t>
      </w:r>
      <w:r w:rsidR="0008135C">
        <w:rPr>
          <w:lang w:val="en-US"/>
        </w:rPr>
        <w:t>t</w:t>
      </w:r>
      <w:r w:rsidR="009F059C">
        <w:rPr>
          <w:lang w:val="en-US"/>
        </w:rPr>
        <w:t xml:space="preserve"> C</w:t>
      </w:r>
      <w:r w:rsidR="0008135C">
        <w:rPr>
          <w:lang w:val="en-US"/>
        </w:rPr>
        <w:t>lasse</w:t>
      </w:r>
      <w:r w:rsidR="009F059C">
        <w:rPr>
          <w:lang w:val="en-US"/>
        </w:rPr>
        <w:t>s</w:t>
      </w:r>
    </w:p>
    <w:p w:rsidR="0008135C" w:rsidRPr="009F059C" w:rsidRDefault="009F059C" w:rsidP="0008135C">
      <w:pPr>
        <w:pStyle w:val="EnumStart"/>
        <w:rPr>
          <w:lang w:val="en-US"/>
        </w:rPr>
      </w:pPr>
      <w:r w:rsidRPr="009F059C">
        <w:rPr>
          <w:lang w:val="en-US"/>
        </w:rPr>
        <w:t xml:space="preserve">A </w:t>
      </w:r>
      <w:r>
        <w:rPr>
          <w:lang w:val="en-US"/>
        </w:rPr>
        <w:t>c</w:t>
      </w:r>
      <w:r w:rsidR="0008135C" w:rsidRPr="009F059C">
        <w:rPr>
          <w:lang w:val="en-US"/>
        </w:rPr>
        <w:t xml:space="preserve">lass </w:t>
      </w:r>
      <w:r w:rsidRPr="009F059C">
        <w:rPr>
          <w:lang w:val="en-US"/>
        </w:rPr>
        <w:t>is a</w:t>
      </w:r>
      <w:r w:rsidR="0008135C" w:rsidRPr="009F059C">
        <w:rPr>
          <w:lang w:val="en-US"/>
        </w:rPr>
        <w:t xml:space="preserve"> Vocabulary</w:t>
      </w:r>
      <w:r>
        <w:rPr>
          <w:lang w:val="en-US"/>
        </w:rPr>
        <w:t xml:space="preserve"> with additional functionality.</w:t>
      </w:r>
    </w:p>
    <w:p w:rsidR="0008135C" w:rsidRPr="009F059C" w:rsidRDefault="009F059C" w:rsidP="0008135C">
      <w:pPr>
        <w:pStyle w:val="EnumCont"/>
        <w:rPr>
          <w:lang w:val="en-US"/>
        </w:rPr>
      </w:pPr>
      <w:r w:rsidRPr="009F059C">
        <w:rPr>
          <w:lang w:val="en-US"/>
        </w:rPr>
        <w:t xml:space="preserve">A class </w:t>
      </w:r>
      <w:r>
        <w:rPr>
          <w:lang w:val="en-US"/>
        </w:rPr>
        <w:t xml:space="preserve">instance </w:t>
      </w:r>
      <w:r w:rsidRPr="009F059C">
        <w:rPr>
          <w:lang w:val="en-US"/>
        </w:rPr>
        <w:t>holds a static list of all its instances.</w:t>
      </w:r>
    </w:p>
    <w:p w:rsidR="0008135C" w:rsidRDefault="0008135C" w:rsidP="0008135C">
      <w:pPr>
        <w:pStyle w:val="EnumEnd"/>
      </w:pPr>
      <w:r>
        <w:t>…</w:t>
      </w:r>
    </w:p>
    <w:p w:rsidR="0008135C" w:rsidRDefault="0008135C" w:rsidP="0093497F">
      <w:pPr>
        <w:pStyle w:val="Heading2"/>
      </w:pPr>
      <w:r>
        <w:t>Referen</w:t>
      </w:r>
      <w:r w:rsidR="0093497F">
        <w:t>cing</w:t>
      </w:r>
      <w:r>
        <w:t xml:space="preserve"> </w:t>
      </w:r>
      <w:r w:rsidR="0093497F">
        <w:t>o</w:t>
      </w:r>
      <w:r>
        <w:t>bje</w:t>
      </w:r>
      <w:r w:rsidR="0093497F">
        <w:t>c</w:t>
      </w:r>
      <w:r>
        <w:t>t</w:t>
      </w:r>
      <w:r w:rsidR="0093497F">
        <w:t xml:space="preserve"> invocations</w:t>
      </w:r>
    </w:p>
    <w:p w:rsidR="0008135C" w:rsidRDefault="0093497F" w:rsidP="0008135C">
      <w:pPr>
        <w:pStyle w:val="Absatz"/>
      </w:pPr>
      <w:r>
        <w:t>Sample code</w:t>
      </w:r>
      <w:r w:rsidR="0008135C">
        <w:t>:</w:t>
      </w:r>
    </w:p>
    <w:p w:rsidR="0008135C" w:rsidRDefault="0008135C" w:rsidP="00CE6EC9">
      <w:pPr>
        <w:pStyle w:val="CodeBlock"/>
      </w:pPr>
      <w:r w:rsidRPr="0008135C">
        <w:t>String String Hashtable class Dictionary</w:t>
      </w:r>
    </w:p>
    <w:p w:rsidR="00CE6EC9" w:rsidRDefault="00CE6EC9" w:rsidP="00CE6EC9">
      <w:pPr>
        <w:pStyle w:val="CodeBlock"/>
      </w:pPr>
      <w:r>
        <w:tab/>
        <w:t>: add ( key:String val:String</w:t>
      </w:r>
      <w:r w:rsidR="008B4531">
        <w:t xml:space="preserve"> self</w:t>
      </w:r>
      <w:r>
        <w:t xml:space="preserve"> -- )</w:t>
      </w:r>
      <w:r w:rsidR="00F37518">
        <w:t xml:space="preserve"> </w:t>
      </w:r>
      <w:r>
        <w:t xml:space="preserve"> </w:t>
      </w:r>
      <w:r w:rsidR="00F37518">
        <w:t>...</w:t>
      </w:r>
      <w:r>
        <w:t xml:space="preserve"> ;</w:t>
      </w:r>
    </w:p>
    <w:p w:rsidR="00CE6EC9" w:rsidRPr="00CE6EC9" w:rsidRDefault="00CE6EC9" w:rsidP="00CE6EC9">
      <w:pPr>
        <w:pStyle w:val="CodeBlock"/>
      </w:pPr>
      <w:r>
        <w:tab/>
        <w:t>: lookup ( key:String</w:t>
      </w:r>
      <w:r w:rsidR="008B4531">
        <w:t xml:space="preserve"> self</w:t>
      </w:r>
      <w:r>
        <w:t xml:space="preserve"> -- val:String</w:t>
      </w:r>
      <w:r w:rsidR="00F37518">
        <w:t xml:space="preserve">_Option </w:t>
      </w:r>
      <w:r>
        <w:t>)</w:t>
      </w:r>
      <w:r w:rsidR="00F37518">
        <w:t xml:space="preserve"> </w:t>
      </w:r>
      <w:r>
        <w:t xml:space="preserve"> </w:t>
      </w:r>
      <w:r w:rsidR="00417512">
        <w:t>super lookup</w:t>
      </w:r>
      <w:r>
        <w:t xml:space="preserve"> ;</w:t>
      </w:r>
    </w:p>
    <w:p w:rsidR="00CE6EC9" w:rsidRDefault="00CE6EC9" w:rsidP="00CE6EC9">
      <w:pPr>
        <w:pStyle w:val="CodeBlock"/>
      </w:pPr>
      <w:r>
        <w:t>class;</w:t>
      </w:r>
    </w:p>
    <w:p w:rsidR="00CE6EC9" w:rsidRDefault="00CE6EC9" w:rsidP="00CE6EC9">
      <w:pPr>
        <w:pStyle w:val="CodeBlock"/>
      </w:pPr>
    </w:p>
    <w:p w:rsidR="0008135C" w:rsidRDefault="00165F35" w:rsidP="00CE6EC9">
      <w:pPr>
        <w:pStyle w:val="CodeBlock"/>
      </w:pPr>
      <w:r>
        <w:t>Dictionary new val</w:t>
      </w:r>
      <w:r w:rsidR="0008135C" w:rsidRPr="0008135C">
        <w:t xml:space="preserve"> dict</w:t>
      </w:r>
    </w:p>
    <w:p w:rsidR="00165F35" w:rsidRDefault="00165F35" w:rsidP="00165F35">
      <w:pPr>
        <w:pStyle w:val="CodeBlock"/>
      </w:pPr>
      <w:r>
        <w:t>Dictionary var dict2</w:t>
      </w:r>
    </w:p>
    <w:p w:rsidR="00165F35" w:rsidRPr="0008135C" w:rsidRDefault="00165F35" w:rsidP="00165F35">
      <w:pPr>
        <w:pStyle w:val="CodeBlock"/>
      </w:pPr>
      <w:r>
        <w:t>Dictionary new =var dict3</w:t>
      </w:r>
    </w:p>
    <w:p w:rsidR="0008135C" w:rsidRDefault="0008135C" w:rsidP="00CE6EC9">
      <w:pPr>
        <w:pStyle w:val="CodeBlock"/>
      </w:pPr>
    </w:p>
    <w:p w:rsidR="00CE6EC9" w:rsidRDefault="00797ABB" w:rsidP="00CE6EC9">
      <w:pPr>
        <w:pStyle w:val="CodeBlock"/>
      </w:pPr>
      <w:r>
        <w:t xml:space="preserve">"hello" "world" </w:t>
      </w:r>
      <w:r w:rsidR="002463E2">
        <w:t xml:space="preserve">dict </w:t>
      </w:r>
      <w:r>
        <w:t xml:space="preserve">add  "good-bye" "cruel world" </w:t>
      </w:r>
      <w:r w:rsidR="002463E2">
        <w:t xml:space="preserve">dict </w:t>
      </w:r>
      <w:r>
        <w:t>add</w:t>
      </w:r>
      <w:r w:rsidR="00F37518">
        <w:t xml:space="preserve"> ;</w:t>
      </w:r>
    </w:p>
    <w:p w:rsidR="002463E2" w:rsidRDefault="00911523" w:rsidP="00CE6EC9">
      <w:pPr>
        <w:pStyle w:val="CodeBlock"/>
      </w:pPr>
      <w:r>
        <w:t xml:space="preserve">dict3@ </w:t>
      </w:r>
      <w:r w:rsidR="002463E2">
        <w:t>.[</w:t>
      </w:r>
    </w:p>
    <w:p w:rsidR="002463E2" w:rsidRDefault="002463E2" w:rsidP="00CE6EC9">
      <w:pPr>
        <w:pStyle w:val="CodeBlock"/>
      </w:pPr>
      <w:r>
        <w:t xml:space="preserve">    </w:t>
      </w:r>
      <w:r w:rsidR="00911523">
        <w:t xml:space="preserve">"I" "my" </w:t>
      </w:r>
      <w:r w:rsidR="008B4531">
        <w:t>.</w:t>
      </w:r>
      <w:r>
        <w:t xml:space="preserve"> add</w:t>
      </w:r>
    </w:p>
    <w:p w:rsidR="002463E2" w:rsidRDefault="002463E2" w:rsidP="00CE6EC9">
      <w:pPr>
        <w:pStyle w:val="CodeBlock"/>
      </w:pPr>
      <w:r>
        <w:t xml:space="preserve">    </w:t>
      </w:r>
      <w:r w:rsidR="00BE30D6">
        <w:t>"th</w:t>
      </w:r>
      <w:r w:rsidR="00911523">
        <w:t>ou" "</w:t>
      </w:r>
      <w:r w:rsidR="00BE30D6">
        <w:t>thy</w:t>
      </w:r>
      <w:r w:rsidR="00911523">
        <w:t xml:space="preserve">" </w:t>
      </w:r>
      <w:r w:rsidR="008B4531">
        <w:t>.</w:t>
      </w:r>
      <w:r>
        <w:t xml:space="preserve"> </w:t>
      </w:r>
      <w:r w:rsidR="00911523">
        <w:t>add</w:t>
      </w:r>
    </w:p>
    <w:p w:rsidR="002463E2" w:rsidRDefault="002463E2" w:rsidP="00CE6EC9">
      <w:pPr>
        <w:pStyle w:val="CodeBlock"/>
      </w:pPr>
      <w:r>
        <w:t xml:space="preserve">  </w:t>
      </w:r>
      <w:r w:rsidR="00911523">
        <w:t xml:space="preserve">  "he" "his </w:t>
      </w:r>
      <w:r w:rsidR="008B4531">
        <w:t>.</w:t>
      </w:r>
      <w:r>
        <w:t xml:space="preserve"> </w:t>
      </w:r>
      <w:r w:rsidR="00911523">
        <w:t>add</w:t>
      </w:r>
    </w:p>
    <w:p w:rsidR="002463E2" w:rsidRDefault="002463E2" w:rsidP="00CE6EC9">
      <w:pPr>
        <w:pStyle w:val="CodeBlock"/>
      </w:pPr>
      <w:r>
        <w:t xml:space="preserve">  </w:t>
      </w:r>
      <w:r w:rsidR="00911523">
        <w:t xml:space="preserve">  "she" "her" </w:t>
      </w:r>
      <w:r w:rsidR="008B4531">
        <w:t>.</w:t>
      </w:r>
      <w:r>
        <w:t xml:space="preserve"> </w:t>
      </w:r>
      <w:r w:rsidR="00911523">
        <w:t>add</w:t>
      </w:r>
    </w:p>
    <w:p w:rsidR="00417512" w:rsidRDefault="00417512" w:rsidP="00417512">
      <w:pPr>
        <w:pStyle w:val="CodeBlock"/>
      </w:pPr>
      <w:r>
        <w:lastRenderedPageBreak/>
        <w:t xml:space="preserve">    "it" "its" . add</w:t>
      </w:r>
    </w:p>
    <w:p w:rsidR="00417512" w:rsidRDefault="00417512" w:rsidP="00417512">
      <w:pPr>
        <w:pStyle w:val="CodeBlock"/>
      </w:pPr>
      <w:r>
        <w:t xml:space="preserve">    "we" "our" . add</w:t>
      </w:r>
    </w:p>
    <w:p w:rsidR="00BE30D6" w:rsidRDefault="00BE30D6" w:rsidP="00417512">
      <w:pPr>
        <w:pStyle w:val="CodeBlock"/>
      </w:pPr>
      <w:r>
        <w:t xml:space="preserve">    "y</w:t>
      </w:r>
      <w:r w:rsidR="00BE627B">
        <w:t>e</w:t>
      </w:r>
      <w:r>
        <w:t>", "your" . add</w:t>
      </w:r>
    </w:p>
    <w:p w:rsidR="00417512" w:rsidRDefault="00417512" w:rsidP="00417512">
      <w:pPr>
        <w:pStyle w:val="CodeBlock"/>
      </w:pPr>
      <w:r>
        <w:t xml:space="preserve">    "they" "their" . add</w:t>
      </w:r>
    </w:p>
    <w:p w:rsidR="00911523" w:rsidRPr="00CE6EC9" w:rsidRDefault="002463E2" w:rsidP="00CE6EC9">
      <w:pPr>
        <w:pStyle w:val="CodeBlock"/>
      </w:pPr>
      <w:r>
        <w:t>].</w:t>
      </w:r>
    </w:p>
    <w:p w:rsidR="0008135C" w:rsidRDefault="0008135C" w:rsidP="00CE6EC9">
      <w:pPr>
        <w:pStyle w:val="CodeBlock"/>
      </w:pPr>
      <w:r>
        <w:t xml:space="preserve">: translate ( </w:t>
      </w:r>
      <w:r w:rsidR="00CE6EC9">
        <w:t>key:</w:t>
      </w:r>
      <w:r>
        <w:t xml:space="preserve">String </w:t>
      </w:r>
      <w:r w:rsidR="00CE6EC9">
        <w:t xml:space="preserve">– val:String )  dict </w:t>
      </w:r>
      <w:r w:rsidR="00C077B8">
        <w:t>get</w:t>
      </w:r>
      <w:r w:rsidR="00911523">
        <w:t xml:space="preserve"> </w:t>
      </w:r>
      <w:r w:rsidR="00CE6EC9">
        <w:t>;</w:t>
      </w:r>
    </w:p>
    <w:p w:rsidR="00251843" w:rsidRDefault="00251843" w:rsidP="00CE6EC9">
      <w:pPr>
        <w:pStyle w:val="CodeBlock"/>
      </w:pPr>
      <w:r>
        <w:t xml:space="preserve">: </w:t>
      </w:r>
      <w:r w:rsidR="00C077B8">
        <w:t>get</w:t>
      </w:r>
      <w:r>
        <w:t xml:space="preserve"> ( key:String dict:Dictionary -- val:String</w:t>
      </w:r>
      <w:r w:rsidR="00911523">
        <w:t xml:space="preserve"> </w:t>
      </w:r>
      <w:r>
        <w:t>)</w:t>
      </w:r>
    </w:p>
    <w:p w:rsidR="00417512" w:rsidRDefault="00251843" w:rsidP="00251843">
      <w:pPr>
        <w:pStyle w:val="CodeBlock"/>
      </w:pPr>
      <w:r>
        <w:t xml:space="preserve">  lookup  String Option </w:t>
      </w:r>
      <w:r w:rsidR="00652810">
        <w:t xml:space="preserve">. </w:t>
      </w:r>
      <w:r>
        <w:t xml:space="preserve">any? if  </w:t>
      </w:r>
      <w:r w:rsidR="00652810">
        <w:t xml:space="preserve">. </w:t>
      </w:r>
      <w:r>
        <w:t>some  else</w:t>
      </w:r>
    </w:p>
    <w:p w:rsidR="00251843" w:rsidRPr="0008135C" w:rsidRDefault="00417512" w:rsidP="00251843">
      <w:pPr>
        <w:pStyle w:val="CodeBlock"/>
      </w:pPr>
      <w:r>
        <w:t xml:space="preserve">  </w:t>
      </w:r>
      <w:r w:rsidR="00251843">
        <w:t xml:space="preserve">  NoTranslationException raise  then ;</w:t>
      </w:r>
    </w:p>
    <w:p w:rsidR="0008135C" w:rsidRDefault="00F37518" w:rsidP="00F37518">
      <w:pPr>
        <w:pStyle w:val="EnumStart"/>
        <w:rPr>
          <w:lang w:val="en-US"/>
        </w:rPr>
      </w:pPr>
      <w:r>
        <w:rPr>
          <w:lang w:val="en-US"/>
        </w:rPr>
        <w:t xml:space="preserve">class </w:t>
      </w:r>
      <w:r w:rsidRPr="00251843">
        <w:rPr>
          <w:rStyle w:val="Code"/>
          <w:lang w:val="en-US"/>
        </w:rPr>
        <w:t>Dictionary</w:t>
      </w:r>
      <w:r>
        <w:rPr>
          <w:lang w:val="en-US"/>
        </w:rPr>
        <w:t xml:space="preserve"> is a subclass of </w:t>
      </w:r>
      <w:r w:rsidRPr="00251843">
        <w:rPr>
          <w:rStyle w:val="Code"/>
          <w:lang w:val="en-US"/>
        </w:rPr>
        <w:t>Hashtable</w:t>
      </w:r>
      <w:r>
        <w:rPr>
          <w:lang w:val="en-US"/>
        </w:rPr>
        <w:t xml:space="preserve"> with two type parameters (both </w:t>
      </w:r>
      <w:r w:rsidRPr="00251843">
        <w:rPr>
          <w:rStyle w:val="Code"/>
          <w:lang w:val="en-US"/>
        </w:rPr>
        <w:t>String</w:t>
      </w:r>
      <w:r>
        <w:rPr>
          <w:lang w:val="en-US"/>
        </w:rPr>
        <w:t>).</w:t>
      </w:r>
    </w:p>
    <w:p w:rsidR="00F37518" w:rsidRDefault="00F37518" w:rsidP="00F37518">
      <w:pPr>
        <w:pStyle w:val="EnumCont"/>
        <w:rPr>
          <w:lang w:val="en-US"/>
        </w:rPr>
      </w:pPr>
      <w:r>
        <w:rPr>
          <w:lang w:val="en-US"/>
        </w:rPr>
        <w:t xml:space="preserve">It defines two methods, </w:t>
      </w:r>
      <w:r w:rsidRPr="00F37518">
        <w:rPr>
          <w:rStyle w:val="Code"/>
          <w:lang w:val="en-US"/>
        </w:rPr>
        <w:t>add</w:t>
      </w:r>
      <w:r>
        <w:rPr>
          <w:lang w:val="en-US"/>
        </w:rPr>
        <w:t xml:space="preserve"> and </w:t>
      </w:r>
      <w:r w:rsidRPr="00F37518">
        <w:rPr>
          <w:rStyle w:val="Code"/>
          <w:lang w:val="en-US"/>
        </w:rPr>
        <w:t>lookup</w:t>
      </w:r>
      <w:r>
        <w:rPr>
          <w:lang w:val="en-US"/>
        </w:rPr>
        <w:t>, to add a and look up a mapping respectively.</w:t>
      </w:r>
    </w:p>
    <w:p w:rsidR="00F37518" w:rsidRDefault="00F37518" w:rsidP="00F37518">
      <w:pPr>
        <w:pStyle w:val="EnumCont"/>
        <w:rPr>
          <w:lang w:val="en-US"/>
        </w:rPr>
      </w:pPr>
      <w:r>
        <w:rPr>
          <w:lang w:val="en-US"/>
        </w:rPr>
        <w:t xml:space="preserve">The </w:t>
      </w:r>
      <w:r w:rsidRPr="008B4531">
        <w:rPr>
          <w:rStyle w:val="Code"/>
          <w:lang w:val="en-US"/>
        </w:rPr>
        <w:t>add</w:t>
      </w:r>
      <w:r>
        <w:rPr>
          <w:lang w:val="en-US"/>
        </w:rPr>
        <w:t xml:space="preserve"> method takes two </w:t>
      </w:r>
      <w:r w:rsidRPr="008B4531">
        <w:rPr>
          <w:rStyle w:val="Code"/>
          <w:lang w:val="en-US"/>
        </w:rPr>
        <w:t>String</w:t>
      </w:r>
      <w:r>
        <w:rPr>
          <w:lang w:val="en-US"/>
        </w:rPr>
        <w:t xml:space="preserve"> arguments</w:t>
      </w:r>
      <w:r w:rsidR="008B4531">
        <w:rPr>
          <w:lang w:val="en-US"/>
        </w:rPr>
        <w:t xml:space="preserve"> and a reference to the current object instance (</w:t>
      </w:r>
      <w:r w:rsidR="008B4531" w:rsidRPr="0093497F">
        <w:rPr>
          <w:rStyle w:val="Code"/>
          <w:lang w:val="en-US"/>
        </w:rPr>
        <w:t>self</w:t>
      </w:r>
      <w:r w:rsidR="008B4531">
        <w:rPr>
          <w:lang w:val="en-US"/>
        </w:rPr>
        <w:t>),</w:t>
      </w:r>
      <w:r>
        <w:rPr>
          <w:lang w:val="en-US"/>
        </w:rPr>
        <w:t xml:space="preserve"> </w:t>
      </w:r>
      <w:r w:rsidR="008B4531">
        <w:rPr>
          <w:lang w:val="en-US"/>
        </w:rPr>
        <w:t xml:space="preserve">but </w:t>
      </w:r>
      <w:r>
        <w:rPr>
          <w:lang w:val="en-US"/>
        </w:rPr>
        <w:t>returns nothing.</w:t>
      </w:r>
    </w:p>
    <w:p w:rsidR="00F37518" w:rsidRDefault="00F37518" w:rsidP="00F37518">
      <w:pPr>
        <w:pStyle w:val="EnumCont"/>
        <w:rPr>
          <w:lang w:val="en-US"/>
        </w:rPr>
      </w:pPr>
      <w:r>
        <w:rPr>
          <w:lang w:val="en-US"/>
        </w:rPr>
        <w:t xml:space="preserve">The </w:t>
      </w:r>
      <w:r w:rsidRPr="00F37518">
        <w:rPr>
          <w:rStyle w:val="Code"/>
          <w:lang w:val="en-US"/>
        </w:rPr>
        <w:t>lookup</w:t>
      </w:r>
      <w:r>
        <w:rPr>
          <w:lang w:val="en-US"/>
        </w:rPr>
        <w:t xml:space="preserve"> method takes a </w:t>
      </w:r>
      <w:r w:rsidRPr="008B4531">
        <w:rPr>
          <w:rStyle w:val="Code"/>
          <w:lang w:val="en-US"/>
        </w:rPr>
        <w:t>String</w:t>
      </w:r>
      <w:r>
        <w:rPr>
          <w:lang w:val="en-US"/>
        </w:rPr>
        <w:t xml:space="preserve"> key and </w:t>
      </w:r>
      <w:r w:rsidR="008B4531">
        <w:rPr>
          <w:lang w:val="en-US"/>
        </w:rPr>
        <w:t>a reference to the current object instance (</w:t>
      </w:r>
      <w:r w:rsidR="008B4531" w:rsidRPr="008B4531">
        <w:rPr>
          <w:rStyle w:val="Code"/>
          <w:lang w:val="en-US"/>
        </w:rPr>
        <w:t>self</w:t>
      </w:r>
      <w:r w:rsidR="008B4531">
        <w:rPr>
          <w:lang w:val="en-US"/>
        </w:rPr>
        <w:t xml:space="preserve">), and </w:t>
      </w:r>
      <w:r>
        <w:rPr>
          <w:lang w:val="en-US"/>
        </w:rPr>
        <w:t xml:space="preserve">returns the associated mapping as a </w:t>
      </w:r>
      <w:r w:rsidRPr="008B4531">
        <w:rPr>
          <w:rStyle w:val="Code"/>
          <w:lang w:val="en-US"/>
        </w:rPr>
        <w:t>String Option</w:t>
      </w:r>
      <w:r>
        <w:rPr>
          <w:lang w:val="en-US"/>
        </w:rPr>
        <w:t>.</w:t>
      </w:r>
    </w:p>
    <w:p w:rsidR="00F37518" w:rsidRDefault="00F37518" w:rsidP="00F37518">
      <w:pPr>
        <w:pStyle w:val="EnumCont"/>
        <w:rPr>
          <w:lang w:val="en-US"/>
        </w:rPr>
      </w:pPr>
      <w:r w:rsidRPr="00014FDE">
        <w:rPr>
          <w:rStyle w:val="Code"/>
          <w:lang w:val="en-US"/>
        </w:rPr>
        <w:t>Dictionary</w:t>
      </w:r>
      <w:r>
        <w:rPr>
          <w:lang w:val="en-US"/>
        </w:rPr>
        <w:t xml:space="preserve"> </w:t>
      </w:r>
      <w:r w:rsidR="00165F35">
        <w:rPr>
          <w:lang w:val="en-US"/>
        </w:rPr>
        <w:t xml:space="preserve">value </w:t>
      </w:r>
      <w:r w:rsidRPr="00014FDE">
        <w:rPr>
          <w:rStyle w:val="Code"/>
          <w:lang w:val="en-US"/>
        </w:rPr>
        <w:t>dict</w:t>
      </w:r>
      <w:r>
        <w:rPr>
          <w:lang w:val="en-US"/>
        </w:rPr>
        <w:t xml:space="preserve"> is defined</w:t>
      </w:r>
      <w:r w:rsidR="00165F35">
        <w:rPr>
          <w:lang w:val="en-US"/>
        </w:rPr>
        <w:t xml:space="preserve"> to hold a new instance of </w:t>
      </w:r>
      <w:r w:rsidR="00165F35" w:rsidRPr="00165F35">
        <w:rPr>
          <w:rStyle w:val="Code"/>
          <w:lang w:val="en-US"/>
        </w:rPr>
        <w:t>Dictionary</w:t>
      </w:r>
      <w:r>
        <w:rPr>
          <w:lang w:val="en-US"/>
        </w:rPr>
        <w:t>.</w:t>
      </w:r>
    </w:p>
    <w:p w:rsidR="00165F35" w:rsidRDefault="00165F35" w:rsidP="00F37518">
      <w:pPr>
        <w:pStyle w:val="EnumCont"/>
        <w:rPr>
          <w:lang w:val="en-US"/>
        </w:rPr>
      </w:pPr>
      <w:r>
        <w:rPr>
          <w:lang w:val="en-US"/>
        </w:rPr>
        <w:t xml:space="preserve">Variable </w:t>
      </w:r>
      <w:r w:rsidRPr="00165F35">
        <w:rPr>
          <w:rStyle w:val="Code"/>
          <w:lang w:val="en-US"/>
        </w:rPr>
        <w:t>dict2</w:t>
      </w:r>
      <w:r>
        <w:rPr>
          <w:lang w:val="en-US"/>
        </w:rPr>
        <w:t xml:space="preserve"> is defined to be assignable with an instance of type </w:t>
      </w:r>
      <w:r w:rsidRPr="00165F35">
        <w:rPr>
          <w:rStyle w:val="Code"/>
          <w:lang w:val="en-US"/>
        </w:rPr>
        <w:t>Dictionary</w:t>
      </w:r>
      <w:r>
        <w:rPr>
          <w:lang w:val="en-US"/>
        </w:rPr>
        <w:t xml:space="preserve">.  Its initial value is set to the default value, </w:t>
      </w:r>
      <w:r w:rsidRPr="0093497F">
        <w:rPr>
          <w:rStyle w:val="Code"/>
          <w:lang w:val="en-US"/>
        </w:rPr>
        <w:t>NIL</w:t>
      </w:r>
      <w:r>
        <w:rPr>
          <w:lang w:val="en-US"/>
        </w:rPr>
        <w:t>.</w:t>
      </w:r>
    </w:p>
    <w:p w:rsidR="00165F35" w:rsidRDefault="00165F35" w:rsidP="00F37518">
      <w:pPr>
        <w:pStyle w:val="EnumCont"/>
        <w:rPr>
          <w:lang w:val="en-US"/>
        </w:rPr>
      </w:pPr>
      <w:r>
        <w:rPr>
          <w:lang w:val="en-US"/>
        </w:rPr>
        <w:t xml:space="preserve">Variable </w:t>
      </w:r>
      <w:r w:rsidRPr="0093497F">
        <w:rPr>
          <w:rStyle w:val="Code"/>
          <w:lang w:val="en-US"/>
        </w:rPr>
        <w:t>dict3</w:t>
      </w:r>
      <w:r>
        <w:rPr>
          <w:lang w:val="en-US"/>
        </w:rPr>
        <w:t xml:space="preserve"> is defined by assigning it an instance of type </w:t>
      </w:r>
      <w:r w:rsidRPr="0093497F">
        <w:rPr>
          <w:rStyle w:val="Code"/>
          <w:lang w:val="en-US"/>
        </w:rPr>
        <w:t>Dictionary</w:t>
      </w:r>
      <w:r>
        <w:rPr>
          <w:lang w:val="en-US"/>
        </w:rPr>
        <w:t>.</w:t>
      </w:r>
    </w:p>
    <w:p w:rsidR="00165F35" w:rsidRDefault="00165F35" w:rsidP="00F37518">
      <w:pPr>
        <w:pStyle w:val="EnumCont"/>
        <w:rPr>
          <w:lang w:val="en-US"/>
        </w:rPr>
      </w:pPr>
      <w:r>
        <w:rPr>
          <w:lang w:val="en-US"/>
        </w:rPr>
        <w:t xml:space="preserve">Both </w:t>
      </w:r>
      <w:r w:rsidRPr="0093497F">
        <w:rPr>
          <w:rStyle w:val="Code"/>
          <w:lang w:val="en-US"/>
        </w:rPr>
        <w:t>dict2</w:t>
      </w:r>
      <w:r>
        <w:rPr>
          <w:lang w:val="en-US"/>
        </w:rPr>
        <w:t xml:space="preserve"> and </w:t>
      </w:r>
      <w:r w:rsidRPr="0093497F">
        <w:rPr>
          <w:rStyle w:val="Code"/>
          <w:lang w:val="en-US"/>
        </w:rPr>
        <w:t>dict3</w:t>
      </w:r>
      <w:r>
        <w:rPr>
          <w:lang w:val="en-US"/>
        </w:rPr>
        <w:t xml:space="preserve"> can hold an instance of class </w:t>
      </w:r>
      <w:r w:rsidRPr="0093497F">
        <w:rPr>
          <w:rStyle w:val="Code"/>
          <w:lang w:val="en-US"/>
        </w:rPr>
        <w:t>Dictionary</w:t>
      </w:r>
      <w:r>
        <w:rPr>
          <w:lang w:val="en-US"/>
        </w:rPr>
        <w:t xml:space="preserve"> or any subclass of it.</w:t>
      </w:r>
    </w:p>
    <w:p w:rsidR="00F37518" w:rsidRDefault="00911523" w:rsidP="00F37518">
      <w:pPr>
        <w:pStyle w:val="EnumCont"/>
        <w:rPr>
          <w:lang w:val="en-US"/>
        </w:rPr>
      </w:pPr>
      <w:r>
        <w:rPr>
          <w:lang w:val="en-US"/>
        </w:rPr>
        <w:t xml:space="preserve">The </w:t>
      </w:r>
      <w:r w:rsidR="00014FDE">
        <w:rPr>
          <w:lang w:val="en-US"/>
        </w:rPr>
        <w:t xml:space="preserve">dictionary </w:t>
      </w:r>
      <w:r w:rsidR="00014FDE" w:rsidRPr="00014FDE">
        <w:rPr>
          <w:rStyle w:val="Code"/>
          <w:lang w:val="en-US"/>
        </w:rPr>
        <w:t>dict</w:t>
      </w:r>
      <w:r w:rsidR="00014FDE">
        <w:rPr>
          <w:lang w:val="en-US"/>
        </w:rPr>
        <w:t xml:space="preserve"> </w:t>
      </w:r>
      <w:r>
        <w:rPr>
          <w:lang w:val="en-US"/>
        </w:rPr>
        <w:t>is initialized with 2 key-value pairs</w:t>
      </w:r>
      <w:r w:rsidR="00014FDE">
        <w:rPr>
          <w:lang w:val="en-US"/>
        </w:rPr>
        <w:t xml:space="preserve">.  The object to invoke methods on </w:t>
      </w:r>
      <w:r w:rsidR="00165F35">
        <w:rPr>
          <w:lang w:val="en-US"/>
        </w:rPr>
        <w:t xml:space="preserve">("current object") </w:t>
      </w:r>
      <w:r w:rsidR="00014FDE">
        <w:rPr>
          <w:lang w:val="en-US"/>
        </w:rPr>
        <w:t xml:space="preserve">is selected with the </w:t>
      </w:r>
      <w:r w:rsidR="00014FDE" w:rsidRPr="00165F35">
        <w:rPr>
          <w:rStyle w:val="Code"/>
          <w:lang w:val="en-US"/>
        </w:rPr>
        <w:t>.</w:t>
      </w:r>
      <w:r w:rsidR="00014FDE">
        <w:rPr>
          <w:lang w:val="en-US"/>
        </w:rPr>
        <w:t xml:space="preserve"> </w:t>
      </w:r>
      <w:r w:rsidR="00165F35">
        <w:rPr>
          <w:lang w:val="en-US"/>
        </w:rPr>
        <w:t>keyword</w:t>
      </w:r>
      <w:r w:rsidR="00014FDE">
        <w:rPr>
          <w:lang w:val="en-US"/>
        </w:rPr>
        <w:t>.</w:t>
      </w:r>
      <w:r w:rsidR="00165F35">
        <w:rPr>
          <w:lang w:val="en-US"/>
        </w:rPr>
        <w:t xml:space="preserve">  The "current object" is a separate register in a thread.</w:t>
      </w:r>
    </w:p>
    <w:p w:rsidR="00911523" w:rsidRDefault="00911523" w:rsidP="00F37518">
      <w:pPr>
        <w:pStyle w:val="EnumCont"/>
        <w:rPr>
          <w:lang w:val="en-US"/>
        </w:rPr>
      </w:pPr>
      <w:r>
        <w:rPr>
          <w:lang w:val="en-US"/>
        </w:rPr>
        <w:t xml:space="preserve">The dictionary in varibale </w:t>
      </w:r>
      <w:r w:rsidRPr="00911523">
        <w:rPr>
          <w:rStyle w:val="Code"/>
          <w:lang w:val="en-US"/>
        </w:rPr>
        <w:t>dict3</w:t>
      </w:r>
      <w:r>
        <w:rPr>
          <w:lang w:val="en-US"/>
        </w:rPr>
        <w:t xml:space="preserve"> is fetched using the </w:t>
      </w:r>
      <w:r w:rsidR="00C077B8">
        <w:rPr>
          <w:lang w:val="en-US"/>
        </w:rPr>
        <w:t xml:space="preserve">global getter </w:t>
      </w:r>
      <w:r w:rsidR="00C077B8" w:rsidRPr="00380E42">
        <w:rPr>
          <w:rStyle w:val="Code"/>
          <w:lang w:val="en-US"/>
        </w:rPr>
        <w:t>dict3@</w:t>
      </w:r>
      <w:r w:rsidR="00C077B8">
        <w:rPr>
          <w:lang w:val="en-US"/>
        </w:rPr>
        <w:t xml:space="preserve">.  This dictionary is initialized with </w:t>
      </w:r>
      <w:r w:rsidR="001A530E">
        <w:rPr>
          <w:lang w:val="en-US"/>
        </w:rPr>
        <w:t>8</w:t>
      </w:r>
      <w:r w:rsidR="00C077B8">
        <w:rPr>
          <w:lang w:val="en-US"/>
        </w:rPr>
        <w:t xml:space="preserve"> key-value pairs</w:t>
      </w:r>
      <w:r w:rsidR="008B4531">
        <w:rPr>
          <w:lang w:val="en-US"/>
        </w:rPr>
        <w:t xml:space="preserve"> using a </w:t>
      </w:r>
      <w:r w:rsidR="008B4531" w:rsidRPr="008B4531">
        <w:rPr>
          <w:i/>
          <w:lang w:val="en-US"/>
        </w:rPr>
        <w:t>with</w:t>
      </w:r>
      <w:r w:rsidR="008B4531">
        <w:rPr>
          <w:lang w:val="en-US"/>
        </w:rPr>
        <w:t>-Block (</w:t>
      </w:r>
      <w:r w:rsidR="008B4531" w:rsidRPr="008B4531">
        <w:rPr>
          <w:rStyle w:val="Code"/>
          <w:lang w:val="en-US"/>
        </w:rPr>
        <w:t>.[</w:t>
      </w:r>
      <w:r w:rsidR="008B4531">
        <w:rPr>
          <w:lang w:val="en-US"/>
        </w:rPr>
        <w:t xml:space="preserve"> ... </w:t>
      </w:r>
      <w:r w:rsidR="008B4531" w:rsidRPr="008B4531">
        <w:rPr>
          <w:rStyle w:val="Code"/>
          <w:lang w:val="en-US"/>
        </w:rPr>
        <w:t>].</w:t>
      </w:r>
      <w:r w:rsidR="008B4531">
        <w:rPr>
          <w:lang w:val="en-US"/>
        </w:rPr>
        <w:t>)</w:t>
      </w:r>
      <w:r w:rsidR="00C077B8">
        <w:rPr>
          <w:lang w:val="en-US"/>
        </w:rPr>
        <w:t>.</w:t>
      </w:r>
      <w:r w:rsidR="008B4531">
        <w:rPr>
          <w:lang w:val="en-US"/>
        </w:rPr>
        <w:t xml:space="preserve">  Inside the </w:t>
      </w:r>
      <w:r w:rsidR="008B4531" w:rsidRPr="008B4531">
        <w:rPr>
          <w:i/>
          <w:lang w:val="en-US"/>
        </w:rPr>
        <w:t>with</w:t>
      </w:r>
      <w:r w:rsidR="008B4531">
        <w:rPr>
          <w:lang w:val="en-US"/>
        </w:rPr>
        <w:t xml:space="preserve">-Block, the object instance mentioned immediately in front of it, is available as </w:t>
      </w:r>
      <w:r w:rsidR="008B4531" w:rsidRPr="0093497F">
        <w:rPr>
          <w:rStyle w:val="Code"/>
          <w:lang w:val="en-US"/>
        </w:rPr>
        <w:t>.</w:t>
      </w:r>
      <w:r w:rsidR="001A530E">
        <w:rPr>
          <w:lang w:val="en-US"/>
        </w:rPr>
        <w:t>, and</w:t>
      </w:r>
      <w:r w:rsidR="001A530E" w:rsidRPr="00380E42">
        <w:rPr>
          <w:rStyle w:val="Code"/>
          <w:lang w:val="en-US"/>
        </w:rPr>
        <w:t xml:space="preserve"> ]. </w:t>
      </w:r>
      <w:r w:rsidR="001A530E">
        <w:rPr>
          <w:lang w:val="en-US"/>
        </w:rPr>
        <w:t>restores the previous "current object"</w:t>
      </w:r>
    </w:p>
    <w:p w:rsidR="00014FDE" w:rsidRDefault="00165F35" w:rsidP="00F37518">
      <w:pPr>
        <w:pStyle w:val="EnumCont"/>
        <w:rPr>
          <w:lang w:val="en-US"/>
        </w:rPr>
      </w:pPr>
      <w:r>
        <w:rPr>
          <w:lang w:val="en-US"/>
        </w:rPr>
        <w:t xml:space="preserve">The </w:t>
      </w:r>
      <w:r w:rsidRPr="00165F35">
        <w:rPr>
          <w:rStyle w:val="Code"/>
          <w:lang w:val="en-US"/>
        </w:rPr>
        <w:t>.</w:t>
      </w:r>
      <w:r>
        <w:rPr>
          <w:lang w:val="en-US"/>
        </w:rPr>
        <w:t xml:space="preserve"> keyword also has the compile-time effect of specifying the current object type.</w:t>
      </w:r>
      <w:r w:rsidR="00251843">
        <w:rPr>
          <w:lang w:val="en-US"/>
        </w:rPr>
        <w:t xml:space="preserve">  The </w:t>
      </w:r>
      <w:r w:rsidR="00652810">
        <w:rPr>
          <w:lang w:val="en-US"/>
        </w:rPr>
        <w:t>second</w:t>
      </w:r>
      <w:r w:rsidR="00251843">
        <w:rPr>
          <w:lang w:val="en-US"/>
        </w:rPr>
        <w:t xml:space="preserve"> line inside </w:t>
      </w:r>
      <w:r w:rsidR="00652810">
        <w:rPr>
          <w:rStyle w:val="Code"/>
          <w:lang w:val="en-US"/>
        </w:rPr>
        <w:t>get</w:t>
      </w:r>
      <w:r w:rsidR="00251843">
        <w:rPr>
          <w:lang w:val="en-US"/>
        </w:rPr>
        <w:t xml:space="preserve"> shows this: </w:t>
      </w:r>
      <w:r w:rsidR="00251843" w:rsidRPr="00251843">
        <w:rPr>
          <w:rStyle w:val="Code"/>
          <w:lang w:val="en-US"/>
        </w:rPr>
        <w:t>String Option .</w:t>
      </w:r>
      <w:r w:rsidR="00251843">
        <w:rPr>
          <w:lang w:val="en-US"/>
        </w:rPr>
        <w:t xml:space="preserve"> is an expression with a vocabulary argument</w:t>
      </w:r>
      <w:r w:rsidR="00911523">
        <w:rPr>
          <w:lang w:val="en-US"/>
        </w:rPr>
        <w:t> </w:t>
      </w:r>
      <w:r w:rsidR="00251843">
        <w:rPr>
          <w:lang w:val="en-US"/>
        </w:rPr>
        <w:t>—</w:t>
      </w:r>
      <w:r w:rsidR="00911523">
        <w:rPr>
          <w:lang w:val="en-US"/>
        </w:rPr>
        <w:t> </w:t>
      </w:r>
      <w:r w:rsidR="00251843">
        <w:rPr>
          <w:lang w:val="en-US"/>
        </w:rPr>
        <w:t xml:space="preserve">this will cause </w:t>
      </w:r>
      <w:r w:rsidR="00911523">
        <w:rPr>
          <w:lang w:val="en-US"/>
        </w:rPr>
        <w:t xml:space="preserve">the TOP to be assigned to "current object" of type </w:t>
      </w:r>
      <w:r w:rsidR="00911523" w:rsidRPr="0093497F">
        <w:rPr>
          <w:rStyle w:val="Code"/>
          <w:lang w:val="en-US"/>
        </w:rPr>
        <w:t>String Option</w:t>
      </w:r>
      <w:r w:rsidR="00652810">
        <w:rPr>
          <w:lang w:val="en-US"/>
        </w:rPr>
        <w:t>, while the</w:t>
      </w:r>
      <w:r w:rsidR="00652810">
        <w:rPr>
          <w:lang w:val="en-US"/>
        </w:rPr>
        <w:br/>
      </w:r>
      <w:r w:rsidR="00652810" w:rsidRPr="00652810">
        <w:rPr>
          <w:rStyle w:val="Code"/>
          <w:lang w:val="en-US"/>
        </w:rPr>
        <w:t>. some</w:t>
      </w:r>
      <w:r w:rsidR="00652810">
        <w:rPr>
          <w:lang w:val="en-US"/>
        </w:rPr>
        <w:t xml:space="preserve"> later on the line picks up this "current object".</w:t>
      </w:r>
    </w:p>
    <w:p w:rsidR="00C077B8" w:rsidRDefault="00C077B8" w:rsidP="00F37518">
      <w:pPr>
        <w:pStyle w:val="EnumCont"/>
        <w:rPr>
          <w:lang w:val="en-US"/>
        </w:rPr>
      </w:pPr>
      <w:r>
        <w:rPr>
          <w:lang w:val="en-US"/>
        </w:rPr>
        <w:t xml:space="preserve">The static function </w:t>
      </w:r>
      <w:r w:rsidRPr="00C077B8">
        <w:rPr>
          <w:rStyle w:val="Code"/>
          <w:lang w:val="en-US"/>
        </w:rPr>
        <w:t>translate</w:t>
      </w:r>
      <w:r>
        <w:rPr>
          <w:lang w:val="en-US"/>
        </w:rPr>
        <w:t xml:space="preserve"> will return the value of a mapping in </w:t>
      </w:r>
      <w:r w:rsidRPr="00C077B8">
        <w:rPr>
          <w:rStyle w:val="Code"/>
          <w:lang w:val="en-US"/>
        </w:rPr>
        <w:t>dict</w:t>
      </w:r>
      <w:r>
        <w:rPr>
          <w:lang w:val="en-US"/>
        </w:rPr>
        <w:t xml:space="preserve"> by invoking the extension function </w:t>
      </w:r>
      <w:r w:rsidRPr="009F059C">
        <w:rPr>
          <w:rStyle w:val="Code"/>
          <w:lang w:val="en-US"/>
        </w:rPr>
        <w:t>get</w:t>
      </w:r>
      <w:r>
        <w:rPr>
          <w:lang w:val="en-US"/>
        </w:rPr>
        <w:t xml:space="preserve"> on</w:t>
      </w:r>
      <w:r w:rsidR="009F059C">
        <w:rPr>
          <w:lang w:val="en-US"/>
        </w:rPr>
        <w:t xml:space="preserve"> it</w:t>
      </w:r>
      <w:r>
        <w:rPr>
          <w:lang w:val="en-US"/>
        </w:rPr>
        <w:t xml:space="preserve">.  Extension functions can be used like methods of the type specified </w:t>
      </w:r>
      <w:r w:rsidR="009F059C">
        <w:rPr>
          <w:lang w:val="en-US"/>
        </w:rPr>
        <w:t xml:space="preserve">as </w:t>
      </w:r>
      <w:r>
        <w:rPr>
          <w:lang w:val="en-US"/>
        </w:rPr>
        <w:t xml:space="preserve">the last function arguments (here: </w:t>
      </w:r>
      <w:r w:rsidRPr="009F059C">
        <w:rPr>
          <w:rStyle w:val="Code"/>
          <w:lang w:val="en-US"/>
        </w:rPr>
        <w:t>Dictionary</w:t>
      </w:r>
      <w:r>
        <w:rPr>
          <w:lang w:val="en-US"/>
        </w:rPr>
        <w:t>), but they are defined outside of the class proper.</w:t>
      </w:r>
    </w:p>
    <w:p w:rsidR="00C077B8" w:rsidRDefault="00C077B8" w:rsidP="00F37518">
      <w:pPr>
        <w:pStyle w:val="EnumCont"/>
        <w:rPr>
          <w:lang w:val="en-US"/>
        </w:rPr>
      </w:pPr>
      <w:r>
        <w:rPr>
          <w:lang w:val="en-US"/>
        </w:rPr>
        <w:t xml:space="preserve">In this case, </w:t>
      </w:r>
      <w:r w:rsidRPr="00C077B8">
        <w:rPr>
          <w:rStyle w:val="Code"/>
          <w:lang w:val="en-US"/>
        </w:rPr>
        <w:t>get</w:t>
      </w:r>
      <w:r>
        <w:rPr>
          <w:lang w:val="en-US"/>
        </w:rPr>
        <w:t xml:space="preserve"> is similar to </w:t>
      </w:r>
      <w:r w:rsidRPr="00C077B8">
        <w:rPr>
          <w:rStyle w:val="Code"/>
          <w:lang w:val="en-US"/>
        </w:rPr>
        <w:t>lookup</w:t>
      </w:r>
      <w:r>
        <w:rPr>
          <w:lang w:val="en-US"/>
        </w:rPr>
        <w:t xml:space="preserve">, but instead of returning a </w:t>
      </w:r>
      <w:r w:rsidRPr="00C077B8">
        <w:rPr>
          <w:rStyle w:val="Code"/>
          <w:lang w:val="en-US"/>
        </w:rPr>
        <w:t>String Option</w:t>
      </w:r>
      <w:r>
        <w:rPr>
          <w:lang w:val="en-US"/>
        </w:rPr>
        <w:t xml:space="preserve">, it will return a </w:t>
      </w:r>
      <w:r w:rsidRPr="00C077B8">
        <w:rPr>
          <w:rStyle w:val="Code"/>
          <w:lang w:val="en-US"/>
        </w:rPr>
        <w:t>String</w:t>
      </w:r>
      <w:r>
        <w:rPr>
          <w:lang w:val="en-US"/>
        </w:rPr>
        <w:t xml:space="preserve"> and fail by raising a </w:t>
      </w:r>
      <w:r w:rsidRPr="00C077B8">
        <w:rPr>
          <w:rStyle w:val="Code"/>
          <w:lang w:val="en-US"/>
        </w:rPr>
        <w:t>NoTranslationException</w:t>
      </w:r>
      <w:r>
        <w:rPr>
          <w:lang w:val="en-US"/>
        </w:rPr>
        <w:t xml:space="preserve"> if a mapping was not found.</w:t>
      </w:r>
    </w:p>
    <w:p w:rsidR="002463E2" w:rsidRPr="00F37518" w:rsidRDefault="002463E2" w:rsidP="00F37518">
      <w:pPr>
        <w:pStyle w:val="EnumCont"/>
        <w:rPr>
          <w:lang w:val="en-US"/>
        </w:rPr>
      </w:pPr>
      <w:r>
        <w:rPr>
          <w:lang w:val="en-US"/>
        </w:rPr>
        <w:t xml:space="preserve">The "current object" is preserved through invocations </w:t>
      </w:r>
      <w:r w:rsidR="00F75C70">
        <w:rPr>
          <w:lang w:val="en-US"/>
        </w:rPr>
        <w:t>until another one is selected; upon EXIT, the previous "current object" is popped along with the return address.  Accordingly, the "current object" is pushed together with the return address upon ENTER.</w:t>
      </w:r>
    </w:p>
    <w:p w:rsidR="0008135C" w:rsidRDefault="0093497F" w:rsidP="0093497F">
      <w:pPr>
        <w:pStyle w:val="Heading1"/>
        <w:rPr>
          <w:lang w:val="en-US"/>
        </w:rPr>
      </w:pPr>
      <w:r>
        <w:rPr>
          <w:lang w:val="en-US"/>
        </w:rPr>
        <w:t>Function Argument Definitions</w:t>
      </w:r>
    </w:p>
    <w:p w:rsidR="0093497F" w:rsidRDefault="0093497F" w:rsidP="0093497F">
      <w:pPr>
        <w:pStyle w:val="Absatz"/>
        <w:rPr>
          <w:lang w:val="en-US"/>
        </w:rPr>
      </w:pPr>
      <w:r w:rsidRPr="001A530E">
        <w:rPr>
          <w:rStyle w:val="Code"/>
          <w:lang w:val="en-US"/>
        </w:rPr>
        <w:t>: rot ( x1 x2 x3 -- x2 x3 x1 )</w:t>
      </w:r>
      <w:r w:rsidR="001A530E">
        <w:rPr>
          <w:lang w:val="en-US"/>
        </w:rPr>
        <w:t xml:space="preserve"> is the classical FORTH function signature with a stack comment that has no compile-time effect.  In FORCE, the signature for the same function is:</w:t>
      </w:r>
    </w:p>
    <w:p w:rsidR="001A530E" w:rsidRPr="001A530E" w:rsidRDefault="001A530E" w:rsidP="0093497F">
      <w:pPr>
        <w:pStyle w:val="Absatz"/>
        <w:rPr>
          <w:rStyle w:val="Code"/>
          <w:lang w:val="en-US"/>
        </w:rPr>
      </w:pPr>
      <w:r w:rsidRPr="001A530E">
        <w:rPr>
          <w:rStyle w:val="Code"/>
          <w:lang w:val="en-US"/>
        </w:rPr>
        <w:t>: rot ( x1:Any x2:Any x3:Any -- x2 x3 x1 )</w:t>
      </w:r>
    </w:p>
    <w:p w:rsidR="000048ED" w:rsidRDefault="001A530E" w:rsidP="0093497F">
      <w:pPr>
        <w:pStyle w:val="Absatz"/>
        <w:rPr>
          <w:lang w:val="en-US"/>
        </w:rPr>
      </w:pPr>
      <w:r>
        <w:rPr>
          <w:lang w:val="en-US"/>
        </w:rPr>
        <w:lastRenderedPageBreak/>
        <w:t xml:space="preserve">The function arguments are attached a type (here, all three arguments are of type </w:t>
      </w:r>
      <w:r w:rsidRPr="000048ED">
        <w:rPr>
          <w:rStyle w:val="Code"/>
          <w:lang w:val="en-US"/>
        </w:rPr>
        <w:t>Any</w:t>
      </w:r>
      <w:r>
        <w:rPr>
          <w:lang w:val="en-US"/>
        </w:rPr>
        <w:t xml:space="preserve">, which represents any type, even a </w:t>
      </w:r>
      <w:r w:rsidR="000048ED">
        <w:rPr>
          <w:lang w:val="en-US"/>
        </w:rPr>
        <w:t>primitive number or an untyped address</w:t>
      </w:r>
      <w:r>
        <w:rPr>
          <w:lang w:val="en-US"/>
        </w:rPr>
        <w:t>)</w:t>
      </w:r>
      <w:r w:rsidR="000048ED">
        <w:rPr>
          <w:lang w:val="en-US"/>
        </w:rPr>
        <w:t xml:space="preserve">.  To the right of the </w:t>
      </w:r>
      <w:r w:rsidR="000048ED" w:rsidRPr="00380E42">
        <w:rPr>
          <w:rStyle w:val="Code"/>
          <w:lang w:val="en-US"/>
        </w:rPr>
        <w:t>--</w:t>
      </w:r>
      <w:r w:rsidR="000048ED">
        <w:rPr>
          <w:lang w:val="en-US"/>
        </w:rPr>
        <w:t>, return values already mentionned on the left side don't need to be redeclared.</w:t>
      </w:r>
    </w:p>
    <w:p w:rsidR="000048ED" w:rsidRDefault="00D92EAD" w:rsidP="0093497F">
      <w:pPr>
        <w:pStyle w:val="Absatz"/>
        <w:rPr>
          <w:lang w:val="en-US"/>
        </w:rPr>
      </w:pPr>
      <w:r>
        <w:rPr>
          <w:lang w:val="en-US"/>
        </w:rPr>
        <w:t xml:space="preserve">Furthermore, to </w:t>
      </w:r>
      <w:r w:rsidR="000048ED">
        <w:rPr>
          <w:lang w:val="en-US"/>
        </w:rPr>
        <w:t xml:space="preserve">the compiler, all arguments or return values without an assigned type are of type </w:t>
      </w:r>
      <w:r w:rsidR="000048ED" w:rsidRPr="000048ED">
        <w:rPr>
          <w:rStyle w:val="Code"/>
          <w:lang w:val="en-US"/>
        </w:rPr>
        <w:t>Any</w:t>
      </w:r>
      <w:r w:rsidR="000048ED">
        <w:rPr>
          <w:lang w:val="en-US"/>
        </w:rPr>
        <w:t xml:space="preserve">; so for the </w:t>
      </w:r>
      <w:r w:rsidR="000048ED" w:rsidRPr="00D92EAD">
        <w:rPr>
          <w:rStyle w:val="Code"/>
          <w:lang w:val="en-US"/>
        </w:rPr>
        <w:t>rot</w:t>
      </w:r>
      <w:r w:rsidR="000048ED">
        <w:rPr>
          <w:lang w:val="en-US"/>
        </w:rPr>
        <w:t xml:space="preserve">-Function, the </w:t>
      </w:r>
      <w:r>
        <w:rPr>
          <w:lang w:val="en-US"/>
        </w:rPr>
        <w:t>signature can actually stay the same like in classic FORTH — </w:t>
      </w:r>
      <w:r w:rsidRPr="00D92EAD">
        <w:rPr>
          <w:i/>
          <w:lang w:val="en-US"/>
        </w:rPr>
        <w:t>if</w:t>
      </w:r>
      <w:r>
        <w:rPr>
          <w:lang w:val="en-US"/>
        </w:rPr>
        <w:t xml:space="preserve"> the </w:t>
      </w:r>
      <w:r w:rsidRPr="00D92EAD">
        <w:rPr>
          <w:rStyle w:val="Code"/>
          <w:lang w:val="en-US"/>
        </w:rPr>
        <w:t>ARG_TYPE_CHECK</w:t>
      </w:r>
      <w:r>
        <w:rPr>
          <w:lang w:val="en-US"/>
        </w:rPr>
        <w:t xml:space="preserve"> environment variable / command line argument is set to </w:t>
      </w:r>
      <w:r w:rsidRPr="00D92EAD">
        <w:rPr>
          <w:rStyle w:val="Code"/>
          <w:lang w:val="en-US"/>
        </w:rPr>
        <w:t>RELAXED</w:t>
      </w:r>
      <w:r>
        <w:rPr>
          <w:lang w:val="en-US"/>
        </w:rPr>
        <w:t xml:space="preserve"> (default).  If </w:t>
      </w:r>
      <w:r w:rsidRPr="00D92EAD">
        <w:rPr>
          <w:rStyle w:val="Code"/>
          <w:lang w:val="en-US"/>
        </w:rPr>
        <w:t>ARG_TYPE_CHECK</w:t>
      </w:r>
      <w:r>
        <w:rPr>
          <w:lang w:val="en-US"/>
        </w:rPr>
        <w:t xml:space="preserve"> is set to </w:t>
      </w:r>
      <w:r w:rsidRPr="00380E42">
        <w:rPr>
          <w:rStyle w:val="Code"/>
          <w:lang w:val="en-US"/>
        </w:rPr>
        <w:t>STRICT</w:t>
      </w:r>
      <w:r>
        <w:rPr>
          <w:lang w:val="en-US"/>
        </w:rPr>
        <w:t xml:space="preserve"> instead, the compiler would mark the missing type as an error.</w:t>
      </w:r>
    </w:p>
    <w:p w:rsidR="00D92EAD" w:rsidRDefault="00D92EAD" w:rsidP="00D92EAD">
      <w:pPr>
        <w:pStyle w:val="Heading2"/>
        <w:rPr>
          <w:lang w:val="en-US"/>
        </w:rPr>
      </w:pPr>
      <w:r>
        <w:rPr>
          <w:lang w:val="en-US"/>
        </w:rPr>
        <w:t>Special Types and Argument Names</w:t>
      </w:r>
    </w:p>
    <w:p w:rsidR="00D92EAD" w:rsidRDefault="00D92EAD" w:rsidP="00D92EAD">
      <w:pPr>
        <w:pStyle w:val="Absatz"/>
        <w:rPr>
          <w:lang w:val="en-US"/>
        </w:rPr>
      </w:pPr>
      <w:r>
        <w:rPr>
          <w:lang w:val="en-US"/>
        </w:rPr>
        <w:t>The following special types are available:</w:t>
      </w:r>
    </w:p>
    <w:p w:rsidR="00D92EAD" w:rsidRDefault="00D92EAD" w:rsidP="00D92EAD">
      <w:pPr>
        <w:pStyle w:val="EnumStart"/>
        <w:rPr>
          <w:lang w:val="en-US"/>
        </w:rPr>
      </w:pPr>
      <w:r w:rsidRPr="00380E42">
        <w:rPr>
          <w:rStyle w:val="Code"/>
          <w:lang w:val="en-US"/>
        </w:rPr>
        <w:t>Any</w:t>
      </w:r>
      <w:r>
        <w:rPr>
          <w:lang w:val="en-US"/>
        </w:rPr>
        <w:t>: represents all possible types, including primitive numbers and generic pointers</w:t>
      </w:r>
    </w:p>
    <w:p w:rsidR="00D92EAD" w:rsidRDefault="00850F8E" w:rsidP="00D92EAD">
      <w:pPr>
        <w:pStyle w:val="EnumCont"/>
        <w:rPr>
          <w:lang w:val="en-US"/>
        </w:rPr>
      </w:pPr>
      <w:r>
        <w:rPr>
          <w:lang w:val="en-US"/>
        </w:rPr>
        <w:t xml:space="preserve">para_generic (as in </w:t>
      </w:r>
      <w:r w:rsidRPr="00850F8E">
        <w:rPr>
          <w:rStyle w:val="Code"/>
          <w:lang w:val="en-US"/>
        </w:rPr>
        <w:t>String_List</w:t>
      </w:r>
      <w:r>
        <w:rPr>
          <w:lang w:val="en-US"/>
        </w:rPr>
        <w:t xml:space="preserve">, </w:t>
      </w:r>
      <w:r w:rsidRPr="00850F8E">
        <w:rPr>
          <w:rStyle w:val="Code"/>
          <w:lang w:val="en-US"/>
        </w:rPr>
        <w:t>String_C4_Map</w:t>
      </w:r>
      <w:r>
        <w:rPr>
          <w:lang w:val="en-US"/>
        </w:rPr>
        <w:t xml:space="preserve">, </w:t>
      </w:r>
      <w:r w:rsidRPr="00850F8E">
        <w:rPr>
          <w:rStyle w:val="Code"/>
          <w:lang w:val="en-US"/>
        </w:rPr>
        <w:t>Any_Option</w:t>
      </w:r>
      <w:r>
        <w:rPr>
          <w:lang w:val="en-US"/>
        </w:rPr>
        <w:t>) represents a generic type as it would be specified by replacing all underscores to spaces.</w:t>
      </w:r>
    </w:p>
    <w:p w:rsidR="00D92EAD" w:rsidRDefault="00D92EAD" w:rsidP="00D92EAD">
      <w:pPr>
        <w:pStyle w:val="EnumEnd"/>
        <w:rPr>
          <w:lang w:val="en-US"/>
        </w:rPr>
      </w:pPr>
      <w:r>
        <w:rPr>
          <w:lang w:val="en-US"/>
        </w:rPr>
        <w:t>…</w:t>
      </w:r>
    </w:p>
    <w:p w:rsidR="00D92EAD" w:rsidRDefault="00D92EAD" w:rsidP="00D92EAD">
      <w:pPr>
        <w:pStyle w:val="Absatz"/>
        <w:rPr>
          <w:lang w:val="en-US"/>
        </w:rPr>
      </w:pPr>
      <w:r>
        <w:rPr>
          <w:lang w:val="en-US"/>
        </w:rPr>
        <w:t>The following argument names have an implicit type:</w:t>
      </w:r>
    </w:p>
    <w:p w:rsidR="00850F8E" w:rsidRDefault="00D92EAD" w:rsidP="00850F8E">
      <w:pPr>
        <w:pStyle w:val="EnumStart"/>
        <w:rPr>
          <w:lang w:val="en-US"/>
        </w:rPr>
      </w:pPr>
      <w:r w:rsidRPr="00D92EAD">
        <w:rPr>
          <w:rStyle w:val="Code"/>
          <w:lang w:val="en-US"/>
        </w:rPr>
        <w:t>self</w:t>
      </w:r>
      <w:r>
        <w:rPr>
          <w:lang w:val="en-US"/>
        </w:rPr>
        <w:t xml:space="preserve"> (inside a class) is bound to </w:t>
      </w:r>
      <w:r w:rsidR="00850F8E">
        <w:rPr>
          <w:lang w:val="en-US"/>
        </w:rPr>
        <w:t>the type of the class itself.</w:t>
      </w:r>
    </w:p>
    <w:p w:rsidR="00A109B7" w:rsidRPr="00A109B7" w:rsidRDefault="00A109B7" w:rsidP="00A109B7">
      <w:pPr>
        <w:pStyle w:val="EnumCont"/>
        <w:rPr>
          <w:lang w:val="en-US"/>
        </w:rPr>
      </w:pPr>
      <w:r>
        <w:rPr>
          <w:lang w:val="en-US"/>
        </w:rPr>
        <w:t>…</w:t>
      </w:r>
    </w:p>
    <w:p w:rsidR="00A109B7" w:rsidRDefault="00A109B7" w:rsidP="00A109B7">
      <w:pPr>
        <w:pStyle w:val="EnumEnd"/>
        <w:rPr>
          <w:lang w:val="en-US"/>
        </w:rPr>
      </w:pPr>
      <w:r>
        <w:rPr>
          <w:lang w:val="en-US"/>
        </w:rPr>
        <w:t>…</w:t>
      </w:r>
    </w:p>
    <w:p w:rsidR="00A109B7" w:rsidRDefault="007E09F5" w:rsidP="007E09F5">
      <w:pPr>
        <w:pStyle w:val="Heading2"/>
        <w:rPr>
          <w:lang w:val="en-US"/>
        </w:rPr>
      </w:pPr>
      <w:r>
        <w:rPr>
          <w:lang w:val="en-US"/>
        </w:rPr>
        <w:t>Extension Attributes</w:t>
      </w:r>
    </w:p>
    <w:p w:rsidR="00426C01" w:rsidRDefault="00426C01" w:rsidP="00426C01">
      <w:pPr>
        <w:pStyle w:val="Heading2"/>
        <w:rPr>
          <w:lang w:val="en-US"/>
        </w:rPr>
      </w:pPr>
      <w:r>
        <w:rPr>
          <w:lang w:val="en-US"/>
        </w:rPr>
        <w:t>Widening Conversions</w:t>
      </w:r>
    </w:p>
    <w:p w:rsidR="00426C01" w:rsidRDefault="00426C01" w:rsidP="00426C01">
      <w:pPr>
        <w:pStyle w:val="Heading3"/>
        <w:rPr>
          <w:lang w:val="en-US"/>
        </w:rPr>
      </w:pPr>
      <w:r>
        <w:rPr>
          <w:lang w:val="en-US"/>
        </w:rPr>
        <w:t>Numeric Classes</w:t>
      </w:r>
    </w:p>
    <w:p w:rsidR="00426C01" w:rsidRDefault="00426C01" w:rsidP="00426C01">
      <w:pPr>
        <w:pStyle w:val="Absatz"/>
        <w:rPr>
          <w:lang w:val="en-US"/>
        </w:rPr>
      </w:pPr>
      <w:r>
        <w:rPr>
          <w:lang w:val="en-US"/>
        </w:rPr>
        <w:t xml:space="preserve">There are 2 × 5 Integer classes and </w:t>
      </w:r>
      <w:r w:rsidR="00354679">
        <w:rPr>
          <w:lang w:val="en-US"/>
        </w:rPr>
        <w:t>2(</w:t>
      </w:r>
      <w:r>
        <w:rPr>
          <w:lang w:val="en-US"/>
        </w:rPr>
        <w:t>3</w:t>
      </w:r>
      <w:r w:rsidR="00354679">
        <w:rPr>
          <w:lang w:val="en-US"/>
        </w:rPr>
        <w:t>)</w:t>
      </w:r>
      <w:r>
        <w:rPr>
          <w:lang w:val="en-US"/>
        </w:rPr>
        <w:t xml:space="preserve"> Real classes:</w:t>
      </w:r>
    </w:p>
    <w:p w:rsidR="00426C01" w:rsidRDefault="00426C01" w:rsidP="00426C01">
      <w:pPr>
        <w:pStyle w:val="Heading4"/>
        <w:rPr>
          <w:lang w:val="en-US"/>
        </w:rPr>
      </w:pPr>
      <w:r>
        <w:rPr>
          <w:lang w:val="en-US"/>
        </w:rPr>
        <w:t>Cardinals (C) aka unsigned integers</w:t>
      </w:r>
    </w:p>
    <w:p w:rsidR="00426C01" w:rsidRDefault="00BC2A16" w:rsidP="00BC2A16">
      <w:pPr>
        <w:pStyle w:val="EnumStart"/>
        <w:rPr>
          <w:lang w:val="en-US"/>
        </w:rPr>
      </w:pPr>
      <w:r>
        <w:rPr>
          <w:lang w:val="en-US"/>
        </w:rPr>
        <w:t>C1 alias Unsigned Byte «C</w:t>
      </w:r>
      <w:r w:rsidR="00DE3BE2">
        <w:rPr>
          <w:lang w:val="en-US"/>
        </w:rPr>
        <w:t>»</w:t>
      </w:r>
      <w:r>
        <w:rPr>
          <w:rStyle w:val="FootnoteReference"/>
          <w:lang w:val="en-US"/>
        </w:rPr>
        <w:footnoteReference w:id="1"/>
      </w:r>
      <w:r>
        <w:rPr>
          <w:lang w:val="en-US"/>
        </w:rPr>
        <w:t xml:space="preserve"> (0 … 255)</w:t>
      </w:r>
    </w:p>
    <w:p w:rsidR="00BC2A16" w:rsidRDefault="00BC2A16" w:rsidP="00BC2A16">
      <w:pPr>
        <w:pStyle w:val="EnumCont"/>
        <w:rPr>
          <w:lang w:val="en-US"/>
        </w:rPr>
      </w:pPr>
      <w:r>
        <w:rPr>
          <w:lang w:val="en-US"/>
        </w:rPr>
        <w:t>C2 alias Unsigned Word «W» (0 … 65,535)</w:t>
      </w:r>
    </w:p>
    <w:p w:rsidR="00BC2A16" w:rsidRDefault="00BC2A16" w:rsidP="00BC2A16">
      <w:pPr>
        <w:pStyle w:val="EnumCont"/>
        <w:rPr>
          <w:lang w:val="en-US"/>
        </w:rPr>
      </w:pPr>
      <w:r>
        <w:rPr>
          <w:lang w:val="en-US"/>
        </w:rPr>
        <w:t>C3 alias Unsigned Doubleword «D» (0 … </w:t>
      </w:r>
      <w:r w:rsidRPr="00426C01">
        <w:rPr>
          <w:lang w:val="en-US"/>
        </w:rPr>
        <w:t>4</w:t>
      </w:r>
      <w:r>
        <w:rPr>
          <w:lang w:val="en-US"/>
        </w:rPr>
        <w:t>,</w:t>
      </w:r>
      <w:r w:rsidRPr="00426C01">
        <w:rPr>
          <w:lang w:val="en-US"/>
        </w:rPr>
        <w:t>294</w:t>
      </w:r>
      <w:r>
        <w:rPr>
          <w:lang w:val="en-US"/>
        </w:rPr>
        <w:t>,</w:t>
      </w:r>
      <w:r w:rsidRPr="00426C01">
        <w:rPr>
          <w:lang w:val="en-US"/>
        </w:rPr>
        <w:t>967</w:t>
      </w:r>
      <w:r>
        <w:rPr>
          <w:lang w:val="en-US"/>
        </w:rPr>
        <w:t>,</w:t>
      </w:r>
      <w:r w:rsidRPr="00426C01">
        <w:rPr>
          <w:lang w:val="en-US"/>
        </w:rPr>
        <w:t>295</w:t>
      </w:r>
      <w:r>
        <w:rPr>
          <w:lang w:val="en-US"/>
        </w:rPr>
        <w:t>)</w:t>
      </w:r>
    </w:p>
    <w:p w:rsidR="00BC2A16" w:rsidRDefault="00BC2A16" w:rsidP="00BC2A16">
      <w:pPr>
        <w:pStyle w:val="EnumCont"/>
        <w:rPr>
          <w:lang w:val="en-US"/>
        </w:rPr>
      </w:pPr>
      <w:r>
        <w:rPr>
          <w:lang w:val="en-US"/>
        </w:rPr>
        <w:t>C4 alias Unsigned Quadword «Q» (0 … 18,446,744,073,709,551,</w:t>
      </w:r>
      <w:r w:rsidRPr="00426C01">
        <w:rPr>
          <w:lang w:val="en-US"/>
        </w:rPr>
        <w:t>615</w:t>
      </w:r>
      <w:r>
        <w:rPr>
          <w:lang w:val="en-US"/>
        </w:rPr>
        <w:t>)</w:t>
      </w:r>
    </w:p>
    <w:p w:rsidR="00BC2A16" w:rsidRPr="00BC2A16" w:rsidRDefault="00BC2A16" w:rsidP="00BC2A16">
      <w:pPr>
        <w:pStyle w:val="EnumEnd"/>
        <w:rPr>
          <w:lang w:val="en-US"/>
        </w:rPr>
      </w:pPr>
      <w:r>
        <w:rPr>
          <w:lang w:val="en-US"/>
        </w:rPr>
        <w:t>C5 alias Unsigned Octword «O» (0 … 3.</w:t>
      </w:r>
      <w:r w:rsidRPr="00BC2A16">
        <w:rPr>
          <w:lang w:val="en-US"/>
        </w:rPr>
        <w:t>4028236692093846346337460743177</w:t>
      </w:r>
      <w:r>
        <w:rPr>
          <w:lang w:val="en-US"/>
        </w:rPr>
        <w:t> × 10³⁸</w:t>
      </w:r>
      <w:r w:rsidRPr="00BC2A16">
        <w:rPr>
          <w:lang w:val="en-US"/>
        </w:rPr>
        <w:t>‬</w:t>
      </w:r>
      <w:r>
        <w:rPr>
          <w:lang w:val="en-US"/>
        </w:rPr>
        <w:t>)</w:t>
      </w:r>
    </w:p>
    <w:p w:rsidR="00426C01" w:rsidRDefault="00426C01" w:rsidP="00426C01">
      <w:pPr>
        <w:pStyle w:val="Heading4"/>
        <w:rPr>
          <w:lang w:val="en-US"/>
        </w:rPr>
      </w:pPr>
      <w:r>
        <w:rPr>
          <w:lang w:val="en-US"/>
        </w:rPr>
        <w:t>Integers (I) aka signed integers</w:t>
      </w:r>
    </w:p>
    <w:p w:rsidR="00426C01" w:rsidRDefault="00BC2A16" w:rsidP="00BC2A16">
      <w:pPr>
        <w:pStyle w:val="EnumStart"/>
        <w:rPr>
          <w:lang w:val="en-US"/>
        </w:rPr>
      </w:pPr>
      <w:r>
        <w:rPr>
          <w:lang w:val="en-US"/>
        </w:rPr>
        <w:t>I1 alias [signed] Byte «B» (−128 … 127)</w:t>
      </w:r>
    </w:p>
    <w:p w:rsidR="00BC2A16" w:rsidRDefault="00BC2A16" w:rsidP="00BC2A16">
      <w:pPr>
        <w:pStyle w:val="EnumCont"/>
        <w:rPr>
          <w:lang w:val="en-US"/>
        </w:rPr>
      </w:pPr>
      <w:r>
        <w:rPr>
          <w:lang w:val="en-US"/>
        </w:rPr>
        <w:t>I2 alias [signed] Word</w:t>
      </w:r>
      <w:r w:rsidR="00354679">
        <w:rPr>
          <w:lang w:val="en-US"/>
        </w:rPr>
        <w:t xml:space="preserve"> alias Short Int</w:t>
      </w:r>
      <w:r>
        <w:rPr>
          <w:lang w:val="en-US"/>
        </w:rPr>
        <w:t xml:space="preserve"> </w:t>
      </w:r>
      <w:r w:rsidR="00354679">
        <w:rPr>
          <w:lang w:val="en-US"/>
        </w:rPr>
        <w:t>«S» (−32,768 … 32,767)</w:t>
      </w:r>
    </w:p>
    <w:p w:rsidR="00354679" w:rsidRDefault="00354679" w:rsidP="00354679">
      <w:pPr>
        <w:pStyle w:val="EnumCont"/>
        <w:rPr>
          <w:lang w:val="en-US"/>
        </w:rPr>
      </w:pPr>
      <w:r>
        <w:rPr>
          <w:lang w:val="en-US"/>
        </w:rPr>
        <w:t>I3 alias [signed] Doubleword alias Int «I» (−</w:t>
      </w:r>
      <w:r w:rsidRPr="00354679">
        <w:rPr>
          <w:lang w:val="en-US"/>
        </w:rPr>
        <w:t>2</w:t>
      </w:r>
      <w:r>
        <w:rPr>
          <w:lang w:val="en-US"/>
        </w:rPr>
        <w:t>,</w:t>
      </w:r>
      <w:r w:rsidRPr="00354679">
        <w:rPr>
          <w:lang w:val="en-US"/>
        </w:rPr>
        <w:t>147</w:t>
      </w:r>
      <w:r>
        <w:rPr>
          <w:lang w:val="en-US"/>
        </w:rPr>
        <w:t>,</w:t>
      </w:r>
      <w:r w:rsidRPr="00354679">
        <w:rPr>
          <w:lang w:val="en-US"/>
        </w:rPr>
        <w:t>483</w:t>
      </w:r>
      <w:r>
        <w:rPr>
          <w:lang w:val="en-US"/>
        </w:rPr>
        <w:t>,</w:t>
      </w:r>
      <w:r w:rsidRPr="00354679">
        <w:rPr>
          <w:lang w:val="en-US"/>
        </w:rPr>
        <w:t>648</w:t>
      </w:r>
      <w:r w:rsidRPr="00354679">
        <w:rPr>
          <w:lang w:val="en-US"/>
        </w:rPr>
        <w:t>‬</w:t>
      </w:r>
      <w:r>
        <w:rPr>
          <w:lang w:val="en-US"/>
        </w:rPr>
        <w:t> … </w:t>
      </w:r>
      <w:r w:rsidRPr="00354679">
        <w:rPr>
          <w:lang w:val="en-US"/>
        </w:rPr>
        <w:t>2</w:t>
      </w:r>
      <w:r>
        <w:rPr>
          <w:lang w:val="en-US"/>
        </w:rPr>
        <w:t>,</w:t>
      </w:r>
      <w:r w:rsidRPr="00354679">
        <w:rPr>
          <w:lang w:val="en-US"/>
        </w:rPr>
        <w:t>147</w:t>
      </w:r>
      <w:r>
        <w:rPr>
          <w:lang w:val="en-US"/>
        </w:rPr>
        <w:t>,</w:t>
      </w:r>
      <w:r w:rsidRPr="00354679">
        <w:rPr>
          <w:lang w:val="en-US"/>
        </w:rPr>
        <w:t>483</w:t>
      </w:r>
      <w:r>
        <w:rPr>
          <w:lang w:val="en-US"/>
        </w:rPr>
        <w:t>,647)</w:t>
      </w:r>
    </w:p>
    <w:p w:rsidR="00354679" w:rsidRDefault="00354679" w:rsidP="00354679">
      <w:pPr>
        <w:pStyle w:val="EnumCont"/>
        <w:rPr>
          <w:lang w:val="en-US"/>
        </w:rPr>
      </w:pPr>
      <w:r>
        <w:rPr>
          <w:lang w:val="en-US"/>
        </w:rPr>
        <w:t>I4 alias [signed] Quadword alias Long Int «L» (−</w:t>
      </w:r>
      <w:r w:rsidRPr="00354679">
        <w:rPr>
          <w:lang w:val="en-US"/>
        </w:rPr>
        <w:t>9</w:t>
      </w:r>
      <w:r>
        <w:rPr>
          <w:lang w:val="en-US"/>
        </w:rPr>
        <w:t>,</w:t>
      </w:r>
      <w:r w:rsidRPr="00354679">
        <w:rPr>
          <w:lang w:val="en-US"/>
        </w:rPr>
        <w:t>223</w:t>
      </w:r>
      <w:r>
        <w:rPr>
          <w:lang w:val="en-US"/>
        </w:rPr>
        <w:t>,</w:t>
      </w:r>
      <w:r w:rsidRPr="00354679">
        <w:rPr>
          <w:lang w:val="en-US"/>
        </w:rPr>
        <w:t>372</w:t>
      </w:r>
      <w:r>
        <w:rPr>
          <w:lang w:val="en-US"/>
        </w:rPr>
        <w:t>,</w:t>
      </w:r>
      <w:r w:rsidRPr="00354679">
        <w:rPr>
          <w:lang w:val="en-US"/>
        </w:rPr>
        <w:t>036</w:t>
      </w:r>
      <w:r>
        <w:rPr>
          <w:lang w:val="en-US"/>
        </w:rPr>
        <w:t>,</w:t>
      </w:r>
      <w:r w:rsidRPr="00354679">
        <w:rPr>
          <w:lang w:val="en-US"/>
        </w:rPr>
        <w:t>854</w:t>
      </w:r>
      <w:r>
        <w:rPr>
          <w:lang w:val="en-US"/>
        </w:rPr>
        <w:t>,</w:t>
      </w:r>
      <w:r w:rsidRPr="00354679">
        <w:rPr>
          <w:lang w:val="en-US"/>
        </w:rPr>
        <w:t>775</w:t>
      </w:r>
      <w:r>
        <w:rPr>
          <w:lang w:val="en-US"/>
        </w:rPr>
        <w:t>,</w:t>
      </w:r>
      <w:r w:rsidRPr="00354679">
        <w:rPr>
          <w:lang w:val="en-US"/>
        </w:rPr>
        <w:t>808</w:t>
      </w:r>
      <w:r w:rsidRPr="00354679">
        <w:rPr>
          <w:lang w:val="en-US"/>
        </w:rPr>
        <w:t>‬</w:t>
      </w:r>
      <w:r>
        <w:rPr>
          <w:lang w:val="en-US"/>
        </w:rPr>
        <w:t> … </w:t>
      </w:r>
      <w:r w:rsidRPr="00354679">
        <w:rPr>
          <w:lang w:val="en-US"/>
        </w:rPr>
        <w:t>9</w:t>
      </w:r>
      <w:r>
        <w:rPr>
          <w:lang w:val="en-US"/>
        </w:rPr>
        <w:t>,</w:t>
      </w:r>
      <w:r w:rsidRPr="00354679">
        <w:rPr>
          <w:lang w:val="en-US"/>
        </w:rPr>
        <w:t>223</w:t>
      </w:r>
      <w:r>
        <w:rPr>
          <w:lang w:val="en-US"/>
        </w:rPr>
        <w:t>,</w:t>
      </w:r>
      <w:r w:rsidRPr="00354679">
        <w:rPr>
          <w:lang w:val="en-US"/>
        </w:rPr>
        <w:t>372</w:t>
      </w:r>
      <w:r>
        <w:rPr>
          <w:lang w:val="en-US"/>
        </w:rPr>
        <w:t>,</w:t>
      </w:r>
      <w:r w:rsidRPr="00354679">
        <w:rPr>
          <w:lang w:val="en-US"/>
        </w:rPr>
        <w:t>036</w:t>
      </w:r>
      <w:r>
        <w:rPr>
          <w:lang w:val="en-US"/>
        </w:rPr>
        <w:t>,</w:t>
      </w:r>
      <w:r w:rsidRPr="00354679">
        <w:rPr>
          <w:lang w:val="en-US"/>
        </w:rPr>
        <w:t>854</w:t>
      </w:r>
      <w:r>
        <w:rPr>
          <w:lang w:val="en-US"/>
        </w:rPr>
        <w:t>,</w:t>
      </w:r>
      <w:r w:rsidRPr="00354679">
        <w:rPr>
          <w:lang w:val="en-US"/>
        </w:rPr>
        <w:t>775</w:t>
      </w:r>
      <w:r>
        <w:rPr>
          <w:lang w:val="en-US"/>
        </w:rPr>
        <w:t>,807)</w:t>
      </w:r>
    </w:p>
    <w:p w:rsidR="00354679" w:rsidRPr="00BC2A16" w:rsidRDefault="00354679" w:rsidP="00354679">
      <w:pPr>
        <w:pStyle w:val="EnumEnd"/>
        <w:rPr>
          <w:lang w:val="en-US"/>
        </w:rPr>
      </w:pPr>
      <w:r>
        <w:rPr>
          <w:lang w:val="en-US"/>
        </w:rPr>
        <w:t>I5 alias [signed] Octword alias Huge Int</w:t>
      </w:r>
      <w:r w:rsidR="00DE3BE2">
        <w:rPr>
          <w:lang w:val="en-US"/>
        </w:rPr>
        <w:t xml:space="preserve"> «H»</w:t>
      </w:r>
      <w:r>
        <w:rPr>
          <w:lang w:val="en-US"/>
        </w:rPr>
        <w:t xml:space="preserve"> (−</w:t>
      </w:r>
      <w:r w:rsidRPr="00354679">
        <w:rPr>
          <w:lang w:val="en-US"/>
        </w:rPr>
        <w:t>1</w:t>
      </w:r>
      <w:r>
        <w:rPr>
          <w:lang w:val="en-US"/>
        </w:rPr>
        <w:t>.70141183460469231731687303715 × 10³⁸</w:t>
      </w:r>
      <w:r w:rsidRPr="00BC2A16">
        <w:rPr>
          <w:lang w:val="en-US"/>
        </w:rPr>
        <w:t>‬</w:t>
      </w:r>
      <w:r>
        <w:rPr>
          <w:lang w:val="en-US"/>
        </w:rPr>
        <w:t> … </w:t>
      </w:r>
      <w:r w:rsidRPr="00354679">
        <w:rPr>
          <w:lang w:val="en-US"/>
        </w:rPr>
        <w:t>‬1</w:t>
      </w:r>
      <w:r>
        <w:rPr>
          <w:lang w:val="en-US"/>
        </w:rPr>
        <w:t>.70141183460469231731687303715 × 10³⁸)</w:t>
      </w:r>
    </w:p>
    <w:p w:rsidR="00426C01" w:rsidRDefault="00426C01" w:rsidP="00426C01">
      <w:pPr>
        <w:pStyle w:val="Heading4"/>
        <w:rPr>
          <w:lang w:val="en-US"/>
        </w:rPr>
      </w:pPr>
      <w:r>
        <w:rPr>
          <w:lang w:val="en-US"/>
        </w:rPr>
        <w:t xml:space="preserve">Real (R) aka </w:t>
      </w:r>
      <w:r w:rsidR="00BC2A16">
        <w:rPr>
          <w:lang w:val="en-US"/>
        </w:rPr>
        <w:t>floating point numbers</w:t>
      </w:r>
    </w:p>
    <w:p w:rsidR="00BC2A16" w:rsidRDefault="00354679" w:rsidP="00354679">
      <w:pPr>
        <w:pStyle w:val="EnumStart"/>
        <w:rPr>
          <w:lang w:val="en-US"/>
        </w:rPr>
      </w:pPr>
      <w:r>
        <w:rPr>
          <w:lang w:val="en-US"/>
        </w:rPr>
        <w:t>R4 alias Float</w:t>
      </w:r>
    </w:p>
    <w:p w:rsidR="00354679" w:rsidRDefault="00354679" w:rsidP="00354679">
      <w:pPr>
        <w:pStyle w:val="EnumCont"/>
        <w:rPr>
          <w:lang w:val="en-US"/>
        </w:rPr>
      </w:pPr>
      <w:r>
        <w:rPr>
          <w:lang w:val="en-US"/>
        </w:rPr>
        <w:t>R8 alias Double</w:t>
      </w:r>
    </w:p>
    <w:p w:rsidR="00354679" w:rsidRPr="00354679" w:rsidRDefault="00354679" w:rsidP="00354679">
      <w:pPr>
        <w:pStyle w:val="EnumCont"/>
        <w:rPr>
          <w:lang w:val="en-US"/>
        </w:rPr>
      </w:pPr>
      <w:r>
        <w:rPr>
          <w:lang w:val="en-US"/>
        </w:rPr>
        <w:t xml:space="preserve">RT alias Tenbyte (on Intel processors since </w:t>
      </w:r>
      <w:r w:rsidR="00DE3BE2">
        <w:rPr>
          <w:lang w:val="en-US"/>
        </w:rPr>
        <w:t>80386, and before on Intel 80x87 coprocessors)</w:t>
      </w:r>
    </w:p>
    <w:p w:rsidR="00426C01" w:rsidRDefault="00426C01" w:rsidP="00426C01">
      <w:pPr>
        <w:pStyle w:val="Heading3"/>
        <w:rPr>
          <w:lang w:val="en-US"/>
        </w:rPr>
      </w:pPr>
      <w:r>
        <w:rPr>
          <w:lang w:val="en-US"/>
        </w:rPr>
        <w:lastRenderedPageBreak/>
        <w:t>String Classes</w:t>
      </w:r>
    </w:p>
    <w:p w:rsidR="00426C01" w:rsidRDefault="00426C01" w:rsidP="00426C01">
      <w:pPr>
        <w:pStyle w:val="Absatz"/>
        <w:rPr>
          <w:lang w:val="en-US"/>
        </w:rPr>
      </w:pPr>
      <w:r>
        <w:rPr>
          <w:lang w:val="en-US"/>
        </w:rPr>
        <w:t>There are 4 String classes differing mainly in size:</w:t>
      </w:r>
    </w:p>
    <w:p w:rsidR="00426C01" w:rsidRDefault="00426C01" w:rsidP="00426C01">
      <w:pPr>
        <w:pStyle w:val="EnumStart"/>
        <w:rPr>
          <w:lang w:val="en-US"/>
        </w:rPr>
      </w:pPr>
      <w:r>
        <w:rPr>
          <w:lang w:val="en-US"/>
        </w:rPr>
        <w:t>STRING1 alias Short String (max. size 255)</w:t>
      </w:r>
      <w:r w:rsidR="00DE3BE2">
        <w:rPr>
          <w:lang w:val="en-US"/>
        </w:rPr>
        <w:t>, the class of most String literals</w:t>
      </w:r>
    </w:p>
    <w:p w:rsidR="00426C01" w:rsidRDefault="00426C01" w:rsidP="00426C01">
      <w:pPr>
        <w:pStyle w:val="EnumCont"/>
        <w:rPr>
          <w:lang w:val="en-US"/>
        </w:rPr>
      </w:pPr>
      <w:r>
        <w:rPr>
          <w:lang w:val="en-US"/>
        </w:rPr>
        <w:t>STRING2 alias Medi</w:t>
      </w:r>
      <w:r w:rsidR="00BC2A16">
        <w:rPr>
          <w:lang w:val="en-US"/>
        </w:rPr>
        <w:t>u</w:t>
      </w:r>
      <w:r>
        <w:rPr>
          <w:lang w:val="en-US"/>
        </w:rPr>
        <w:t>m String (max. size 65,535)</w:t>
      </w:r>
    </w:p>
    <w:p w:rsidR="00426C01" w:rsidRDefault="00426C01" w:rsidP="00426C01">
      <w:pPr>
        <w:pStyle w:val="EnumCont"/>
        <w:rPr>
          <w:lang w:val="en-US"/>
        </w:rPr>
      </w:pPr>
      <w:r>
        <w:rPr>
          <w:lang w:val="en-US"/>
        </w:rPr>
        <w:t xml:space="preserve">STRING4 alias Long String (max. size </w:t>
      </w:r>
      <w:r w:rsidRPr="00426C01">
        <w:rPr>
          <w:lang w:val="en-US"/>
        </w:rPr>
        <w:t>4</w:t>
      </w:r>
      <w:r>
        <w:rPr>
          <w:lang w:val="en-US"/>
        </w:rPr>
        <w:t>,</w:t>
      </w:r>
      <w:r w:rsidRPr="00426C01">
        <w:rPr>
          <w:lang w:val="en-US"/>
        </w:rPr>
        <w:t>294</w:t>
      </w:r>
      <w:r>
        <w:rPr>
          <w:lang w:val="en-US"/>
        </w:rPr>
        <w:t>,</w:t>
      </w:r>
      <w:r w:rsidRPr="00426C01">
        <w:rPr>
          <w:lang w:val="en-US"/>
        </w:rPr>
        <w:t>967</w:t>
      </w:r>
      <w:r>
        <w:rPr>
          <w:lang w:val="en-US"/>
        </w:rPr>
        <w:t>,</w:t>
      </w:r>
      <w:r w:rsidRPr="00426C01">
        <w:rPr>
          <w:lang w:val="en-US"/>
        </w:rPr>
        <w:t>295</w:t>
      </w:r>
      <w:r w:rsidRPr="00426C01">
        <w:rPr>
          <w:lang w:val="en-US"/>
        </w:rPr>
        <w:t>‬</w:t>
      </w:r>
      <w:r>
        <w:rPr>
          <w:lang w:val="en-US"/>
        </w:rPr>
        <w:t>)</w:t>
      </w:r>
    </w:p>
    <w:p w:rsidR="00426C01" w:rsidRPr="00426C01" w:rsidRDefault="00426C01" w:rsidP="00BC2A16">
      <w:pPr>
        <w:pStyle w:val="EnumEnd"/>
        <w:rPr>
          <w:lang w:val="en-US"/>
        </w:rPr>
      </w:pPr>
      <w:r>
        <w:rPr>
          <w:lang w:val="en-US"/>
        </w:rPr>
        <w:t xml:space="preserve">STRING8 alias </w:t>
      </w:r>
      <w:r w:rsidR="00354679">
        <w:rPr>
          <w:lang w:val="en-US"/>
        </w:rPr>
        <w:t>Huge</w:t>
      </w:r>
      <w:r>
        <w:rPr>
          <w:lang w:val="en-US"/>
        </w:rPr>
        <w:t xml:space="preserve"> String (max. size </w:t>
      </w:r>
      <w:r w:rsidR="00BC2A16">
        <w:rPr>
          <w:lang w:val="en-US"/>
        </w:rPr>
        <w:t>18,446,744,073,709,551,</w:t>
      </w:r>
      <w:r w:rsidRPr="00426C01">
        <w:rPr>
          <w:lang w:val="en-US"/>
        </w:rPr>
        <w:t>615</w:t>
      </w:r>
      <w:r w:rsidRPr="00426C01">
        <w:rPr>
          <w:lang w:val="en-US"/>
        </w:rPr>
        <w:t>‬</w:t>
      </w:r>
      <w:r>
        <w:rPr>
          <w:lang w:val="en-US"/>
        </w:rPr>
        <w:t>)</w:t>
      </w:r>
    </w:p>
    <w:sectPr w:rsidR="00426C01" w:rsidRPr="00426C0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C0F" w:rsidRDefault="00DC4C0F" w:rsidP="00DD6D77">
      <w:r>
        <w:separator/>
      </w:r>
    </w:p>
  </w:endnote>
  <w:endnote w:type="continuationSeparator" w:id="0">
    <w:p w:rsidR="00DC4C0F" w:rsidRDefault="00DC4C0F" w:rsidP="00DD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Prime">
    <w:panose1 w:val="02000409000000000000"/>
    <w:charset w:val="00"/>
    <w:family w:val="modern"/>
    <w:pitch w:val="fixed"/>
    <w:sig w:usb0="A000002F" w:usb1="50000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77" w:rsidRDefault="00DD6D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77" w:rsidRDefault="00DD6D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77" w:rsidRDefault="00DD6D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C0F" w:rsidRDefault="00DC4C0F" w:rsidP="00DD6D77">
      <w:r>
        <w:separator/>
      </w:r>
    </w:p>
  </w:footnote>
  <w:footnote w:type="continuationSeparator" w:id="0">
    <w:p w:rsidR="00DC4C0F" w:rsidRDefault="00DC4C0F" w:rsidP="00DD6D77">
      <w:r>
        <w:continuationSeparator/>
      </w:r>
    </w:p>
  </w:footnote>
  <w:footnote w:id="1">
    <w:p w:rsidR="00BC2A16" w:rsidRPr="00BC2A16" w:rsidRDefault="00BC2A16">
      <w:pPr>
        <w:pStyle w:val="FootnoteText"/>
        <w:rPr>
          <w:lang w:val="en-US"/>
        </w:rPr>
      </w:pPr>
      <w:r>
        <w:rPr>
          <w:rStyle w:val="FootnoteReference"/>
        </w:rPr>
        <w:footnoteRef/>
      </w:r>
      <w:r w:rsidRPr="00BC2A16">
        <w:rPr>
          <w:lang w:val="en-US"/>
        </w:rPr>
        <w:t xml:space="preserve"> </w:t>
      </w:r>
      <w:r>
        <w:rPr>
          <w:lang w:val="en-US"/>
        </w:rPr>
        <w:t xml:space="preserve">from trad. </w:t>
      </w:r>
      <w:r w:rsidRPr="00BC2A16">
        <w:rPr>
          <w:b/>
          <w:lang w:val="en-US"/>
        </w:rPr>
        <w:t>C</w:t>
      </w:r>
      <w:r>
        <w:rPr>
          <w:lang w:val="en-US"/>
        </w:rPr>
        <w:t>har — today Characters are 32-bit quantities</w:t>
      </w:r>
      <w:r w:rsidR="00DE3BE2">
        <w:rPr>
          <w:lang w:val="en-US"/>
        </w:rPr>
        <w:t>, but the ‹C› remained for unsigned bytes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77" w:rsidRDefault="00DD6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77" w:rsidRDefault="00DD6D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77" w:rsidRDefault="00DD6D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40B"/>
    <w:multiLevelType w:val="hybridMultilevel"/>
    <w:tmpl w:val="27B22550"/>
    <w:lvl w:ilvl="0" w:tplc="08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09FD"/>
    <w:multiLevelType w:val="hybridMultilevel"/>
    <w:tmpl w:val="E3AA6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F14E6"/>
    <w:multiLevelType w:val="hybridMultilevel"/>
    <w:tmpl w:val="A718F5BE"/>
    <w:lvl w:ilvl="0" w:tplc="40D49108">
      <w:start w:val="1"/>
      <w:numFmt w:val="bullet"/>
      <w:pStyle w:val="Enum"/>
      <w:lvlText w:val=""/>
      <w:lvlJc w:val="left"/>
      <w:pPr>
        <w:ind w:left="720" w:hanging="360"/>
      </w:pPr>
      <w:rPr>
        <w:rFonts w:ascii="Symbol" w:hAnsi="Symbol" w:hint="default"/>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3F1D"/>
    <w:multiLevelType w:val="hybridMultilevel"/>
    <w:tmpl w:val="159A05F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31B1C1B"/>
    <w:multiLevelType w:val="hybridMultilevel"/>
    <w:tmpl w:val="E32803EC"/>
    <w:lvl w:ilvl="0" w:tplc="B7B09290">
      <w:start w:val="4"/>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C29C8"/>
    <w:multiLevelType w:val="hybridMultilevel"/>
    <w:tmpl w:val="E3AA6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479AD"/>
    <w:multiLevelType w:val="hybridMultilevel"/>
    <w:tmpl w:val="764C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B036C"/>
    <w:multiLevelType w:val="hybridMultilevel"/>
    <w:tmpl w:val="48B6BA2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34CB4"/>
    <w:multiLevelType w:val="multilevel"/>
    <w:tmpl w:val="25B0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6C6224"/>
    <w:multiLevelType w:val="multilevel"/>
    <w:tmpl w:val="25B0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5D7F1B"/>
    <w:multiLevelType w:val="hybridMultilevel"/>
    <w:tmpl w:val="11BA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A5774"/>
    <w:multiLevelType w:val="hybridMultilevel"/>
    <w:tmpl w:val="9C0AA2E4"/>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64538"/>
    <w:multiLevelType w:val="hybridMultilevel"/>
    <w:tmpl w:val="60EA6E0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57E2A0D"/>
    <w:multiLevelType w:val="hybridMultilevel"/>
    <w:tmpl w:val="99B09A7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B7853"/>
    <w:multiLevelType w:val="hybridMultilevel"/>
    <w:tmpl w:val="B91E42C2"/>
    <w:lvl w:ilvl="0" w:tplc="322640C8">
      <w:start w:val="4"/>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64FD6"/>
    <w:multiLevelType w:val="multilevel"/>
    <w:tmpl w:val="25B0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20486B"/>
    <w:multiLevelType w:val="hybridMultilevel"/>
    <w:tmpl w:val="111009F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5A5D7951"/>
    <w:multiLevelType w:val="hybridMultilevel"/>
    <w:tmpl w:val="47561D64"/>
    <w:lvl w:ilvl="0" w:tplc="B1463E52">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DCD50BA"/>
    <w:multiLevelType w:val="hybridMultilevel"/>
    <w:tmpl w:val="E3AA6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879F6"/>
    <w:multiLevelType w:val="hybridMultilevel"/>
    <w:tmpl w:val="3320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F6EBA"/>
    <w:multiLevelType w:val="multilevel"/>
    <w:tmpl w:val="764CB6D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467A24"/>
    <w:multiLevelType w:val="hybridMultilevel"/>
    <w:tmpl w:val="09FEA664"/>
    <w:lvl w:ilvl="0" w:tplc="04090019">
      <w:start w:val="1"/>
      <w:numFmt w:val="lowerLetter"/>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8331D2"/>
    <w:multiLevelType w:val="hybridMultilevel"/>
    <w:tmpl w:val="F6444DFC"/>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27A17"/>
    <w:multiLevelType w:val="hybridMultilevel"/>
    <w:tmpl w:val="25B03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13E12"/>
    <w:multiLevelType w:val="hybridMultilevel"/>
    <w:tmpl w:val="D01EAF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8260D84"/>
    <w:multiLevelType w:val="hybridMultilevel"/>
    <w:tmpl w:val="559E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72E1F"/>
    <w:multiLevelType w:val="hybridMultilevel"/>
    <w:tmpl w:val="4DD6A31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24"/>
  </w:num>
  <w:num w:numId="3">
    <w:abstractNumId w:val="25"/>
  </w:num>
  <w:num w:numId="4">
    <w:abstractNumId w:val="0"/>
  </w:num>
  <w:num w:numId="5">
    <w:abstractNumId w:val="22"/>
  </w:num>
  <w:num w:numId="6">
    <w:abstractNumId w:val="7"/>
  </w:num>
  <w:num w:numId="7">
    <w:abstractNumId w:val="13"/>
  </w:num>
  <w:num w:numId="8">
    <w:abstractNumId w:val="11"/>
  </w:num>
  <w:num w:numId="9">
    <w:abstractNumId w:val="23"/>
  </w:num>
  <w:num w:numId="10">
    <w:abstractNumId w:val="8"/>
  </w:num>
  <w:num w:numId="11">
    <w:abstractNumId w:val="5"/>
  </w:num>
  <w:num w:numId="12">
    <w:abstractNumId w:val="15"/>
  </w:num>
  <w:num w:numId="13">
    <w:abstractNumId w:val="9"/>
  </w:num>
  <w:num w:numId="14">
    <w:abstractNumId w:val="21"/>
  </w:num>
  <w:num w:numId="15">
    <w:abstractNumId w:val="17"/>
  </w:num>
  <w:num w:numId="16">
    <w:abstractNumId w:val="12"/>
  </w:num>
  <w:num w:numId="17">
    <w:abstractNumId w:val="26"/>
  </w:num>
  <w:num w:numId="18">
    <w:abstractNumId w:val="16"/>
  </w:num>
  <w:num w:numId="19">
    <w:abstractNumId w:val="14"/>
  </w:num>
  <w:num w:numId="20">
    <w:abstractNumId w:val="4"/>
  </w:num>
  <w:num w:numId="21">
    <w:abstractNumId w:val="1"/>
  </w:num>
  <w:num w:numId="22">
    <w:abstractNumId w:val="18"/>
  </w:num>
  <w:num w:numId="23">
    <w:abstractNumId w:val="10"/>
  </w:num>
  <w:num w:numId="24">
    <w:abstractNumId w:val="2"/>
  </w:num>
  <w:num w:numId="25">
    <w:abstractNumId w:val="19"/>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movePersonalInformation/>
  <w:removeDateAndTime/>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10"/>
    <w:rsid w:val="000048ED"/>
    <w:rsid w:val="00014FDE"/>
    <w:rsid w:val="00023E18"/>
    <w:rsid w:val="00036D43"/>
    <w:rsid w:val="00040E76"/>
    <w:rsid w:val="00046787"/>
    <w:rsid w:val="00046A84"/>
    <w:rsid w:val="00054DB8"/>
    <w:rsid w:val="00060AF5"/>
    <w:rsid w:val="00065896"/>
    <w:rsid w:val="0008135C"/>
    <w:rsid w:val="000B6C7D"/>
    <w:rsid w:val="000C13D4"/>
    <w:rsid w:val="000C2780"/>
    <w:rsid w:val="000D6162"/>
    <w:rsid w:val="000D744B"/>
    <w:rsid w:val="000F5152"/>
    <w:rsid w:val="000F7B22"/>
    <w:rsid w:val="001131FD"/>
    <w:rsid w:val="0011344A"/>
    <w:rsid w:val="001177C5"/>
    <w:rsid w:val="00134D71"/>
    <w:rsid w:val="00165F35"/>
    <w:rsid w:val="001750A5"/>
    <w:rsid w:val="00176F6A"/>
    <w:rsid w:val="001841A6"/>
    <w:rsid w:val="001847C0"/>
    <w:rsid w:val="001868DE"/>
    <w:rsid w:val="00190B9A"/>
    <w:rsid w:val="001A530E"/>
    <w:rsid w:val="001A7476"/>
    <w:rsid w:val="001A7FAA"/>
    <w:rsid w:val="001B461A"/>
    <w:rsid w:val="001B76F6"/>
    <w:rsid w:val="001E10E4"/>
    <w:rsid w:val="001F6E1B"/>
    <w:rsid w:val="002073E4"/>
    <w:rsid w:val="002127B3"/>
    <w:rsid w:val="0021458B"/>
    <w:rsid w:val="00222081"/>
    <w:rsid w:val="002463E2"/>
    <w:rsid w:val="00247A45"/>
    <w:rsid w:val="00251843"/>
    <w:rsid w:val="00284530"/>
    <w:rsid w:val="002B6449"/>
    <w:rsid w:val="002C06AC"/>
    <w:rsid w:val="002F16D7"/>
    <w:rsid w:val="002F592C"/>
    <w:rsid w:val="003025C8"/>
    <w:rsid w:val="00354679"/>
    <w:rsid w:val="00363DB5"/>
    <w:rsid w:val="003767A7"/>
    <w:rsid w:val="00380E42"/>
    <w:rsid w:val="00382797"/>
    <w:rsid w:val="003B5C7D"/>
    <w:rsid w:val="003B5EE7"/>
    <w:rsid w:val="00401050"/>
    <w:rsid w:val="00417512"/>
    <w:rsid w:val="004234F9"/>
    <w:rsid w:val="00426C01"/>
    <w:rsid w:val="004623B0"/>
    <w:rsid w:val="00465B15"/>
    <w:rsid w:val="0047154B"/>
    <w:rsid w:val="004766F4"/>
    <w:rsid w:val="0049430D"/>
    <w:rsid w:val="004A1967"/>
    <w:rsid w:val="004B2882"/>
    <w:rsid w:val="004C5704"/>
    <w:rsid w:val="004D7037"/>
    <w:rsid w:val="004F7471"/>
    <w:rsid w:val="004F7E64"/>
    <w:rsid w:val="005077C9"/>
    <w:rsid w:val="0051152A"/>
    <w:rsid w:val="00517474"/>
    <w:rsid w:val="005240A8"/>
    <w:rsid w:val="005278EB"/>
    <w:rsid w:val="00536351"/>
    <w:rsid w:val="005535E7"/>
    <w:rsid w:val="00556EC9"/>
    <w:rsid w:val="00577ADD"/>
    <w:rsid w:val="005A5130"/>
    <w:rsid w:val="005B1BD1"/>
    <w:rsid w:val="005B5D02"/>
    <w:rsid w:val="005C410C"/>
    <w:rsid w:val="005D1876"/>
    <w:rsid w:val="005F1D55"/>
    <w:rsid w:val="005F34D3"/>
    <w:rsid w:val="00600187"/>
    <w:rsid w:val="00612B10"/>
    <w:rsid w:val="0061792A"/>
    <w:rsid w:val="00643C5E"/>
    <w:rsid w:val="00647826"/>
    <w:rsid w:val="00647FEE"/>
    <w:rsid w:val="00650C9D"/>
    <w:rsid w:val="006519D5"/>
    <w:rsid w:val="0065217C"/>
    <w:rsid w:val="00652810"/>
    <w:rsid w:val="00653244"/>
    <w:rsid w:val="00684457"/>
    <w:rsid w:val="006A5FCC"/>
    <w:rsid w:val="006C1F56"/>
    <w:rsid w:val="006D7E53"/>
    <w:rsid w:val="00710248"/>
    <w:rsid w:val="00726473"/>
    <w:rsid w:val="007544B4"/>
    <w:rsid w:val="0075498A"/>
    <w:rsid w:val="0075700E"/>
    <w:rsid w:val="00776A42"/>
    <w:rsid w:val="00776B9D"/>
    <w:rsid w:val="00782B6F"/>
    <w:rsid w:val="00797ABB"/>
    <w:rsid w:val="007A36FA"/>
    <w:rsid w:val="007B41F3"/>
    <w:rsid w:val="007C4117"/>
    <w:rsid w:val="007E09F5"/>
    <w:rsid w:val="007F3F8A"/>
    <w:rsid w:val="008013FE"/>
    <w:rsid w:val="00817672"/>
    <w:rsid w:val="008264EF"/>
    <w:rsid w:val="0083456F"/>
    <w:rsid w:val="00834DD3"/>
    <w:rsid w:val="00836F93"/>
    <w:rsid w:val="00847787"/>
    <w:rsid w:val="00850F8E"/>
    <w:rsid w:val="00857BF2"/>
    <w:rsid w:val="0086366B"/>
    <w:rsid w:val="00873619"/>
    <w:rsid w:val="00893ACE"/>
    <w:rsid w:val="008A0F58"/>
    <w:rsid w:val="008A134B"/>
    <w:rsid w:val="008A189B"/>
    <w:rsid w:val="008B4531"/>
    <w:rsid w:val="008B7003"/>
    <w:rsid w:val="008D1E4D"/>
    <w:rsid w:val="008E14B0"/>
    <w:rsid w:val="008F1259"/>
    <w:rsid w:val="008F45EA"/>
    <w:rsid w:val="008F47B3"/>
    <w:rsid w:val="00911523"/>
    <w:rsid w:val="0091237B"/>
    <w:rsid w:val="00921944"/>
    <w:rsid w:val="0093497F"/>
    <w:rsid w:val="00942782"/>
    <w:rsid w:val="00950090"/>
    <w:rsid w:val="009534E8"/>
    <w:rsid w:val="009642A1"/>
    <w:rsid w:val="00965F18"/>
    <w:rsid w:val="009811DD"/>
    <w:rsid w:val="009934C5"/>
    <w:rsid w:val="009B04D3"/>
    <w:rsid w:val="009E3C42"/>
    <w:rsid w:val="009E3DD8"/>
    <w:rsid w:val="009F059C"/>
    <w:rsid w:val="009F611E"/>
    <w:rsid w:val="00A025B7"/>
    <w:rsid w:val="00A04801"/>
    <w:rsid w:val="00A109B7"/>
    <w:rsid w:val="00A16A6F"/>
    <w:rsid w:val="00A1726E"/>
    <w:rsid w:val="00A178D3"/>
    <w:rsid w:val="00A421E3"/>
    <w:rsid w:val="00A43BE0"/>
    <w:rsid w:val="00A50CC3"/>
    <w:rsid w:val="00A55560"/>
    <w:rsid w:val="00A61DFA"/>
    <w:rsid w:val="00A672ED"/>
    <w:rsid w:val="00A74286"/>
    <w:rsid w:val="00A84EA6"/>
    <w:rsid w:val="00A85A75"/>
    <w:rsid w:val="00A917B2"/>
    <w:rsid w:val="00A936F2"/>
    <w:rsid w:val="00AA5648"/>
    <w:rsid w:val="00AA5D97"/>
    <w:rsid w:val="00AA769F"/>
    <w:rsid w:val="00AC69C3"/>
    <w:rsid w:val="00AE0DC1"/>
    <w:rsid w:val="00AF697B"/>
    <w:rsid w:val="00B16778"/>
    <w:rsid w:val="00B413EB"/>
    <w:rsid w:val="00B4235C"/>
    <w:rsid w:val="00B45173"/>
    <w:rsid w:val="00B4794F"/>
    <w:rsid w:val="00B5425C"/>
    <w:rsid w:val="00B56738"/>
    <w:rsid w:val="00B57115"/>
    <w:rsid w:val="00B66ABE"/>
    <w:rsid w:val="00B67685"/>
    <w:rsid w:val="00BA176A"/>
    <w:rsid w:val="00BC2A16"/>
    <w:rsid w:val="00BC70C2"/>
    <w:rsid w:val="00BD75BF"/>
    <w:rsid w:val="00BE30D6"/>
    <w:rsid w:val="00BE627B"/>
    <w:rsid w:val="00BF6072"/>
    <w:rsid w:val="00C04D92"/>
    <w:rsid w:val="00C077B8"/>
    <w:rsid w:val="00C153DF"/>
    <w:rsid w:val="00C2473C"/>
    <w:rsid w:val="00C30699"/>
    <w:rsid w:val="00C32A02"/>
    <w:rsid w:val="00C515FA"/>
    <w:rsid w:val="00C626D9"/>
    <w:rsid w:val="00C6330F"/>
    <w:rsid w:val="00C80BA1"/>
    <w:rsid w:val="00C81E26"/>
    <w:rsid w:val="00C81E94"/>
    <w:rsid w:val="00C86A84"/>
    <w:rsid w:val="00C90C72"/>
    <w:rsid w:val="00C93129"/>
    <w:rsid w:val="00CC62A7"/>
    <w:rsid w:val="00CD1708"/>
    <w:rsid w:val="00CD4B2A"/>
    <w:rsid w:val="00CE29D9"/>
    <w:rsid w:val="00CE6EC9"/>
    <w:rsid w:val="00D0139D"/>
    <w:rsid w:val="00D04A6F"/>
    <w:rsid w:val="00D052EE"/>
    <w:rsid w:val="00D1516B"/>
    <w:rsid w:val="00D27E1D"/>
    <w:rsid w:val="00D36075"/>
    <w:rsid w:val="00D376D5"/>
    <w:rsid w:val="00D42928"/>
    <w:rsid w:val="00D5277D"/>
    <w:rsid w:val="00D55480"/>
    <w:rsid w:val="00D74E43"/>
    <w:rsid w:val="00D92EAD"/>
    <w:rsid w:val="00D948EA"/>
    <w:rsid w:val="00DA188B"/>
    <w:rsid w:val="00DB7F6A"/>
    <w:rsid w:val="00DC4C0F"/>
    <w:rsid w:val="00DD6D77"/>
    <w:rsid w:val="00DE0F0C"/>
    <w:rsid w:val="00DE3BE2"/>
    <w:rsid w:val="00DE4A4F"/>
    <w:rsid w:val="00DE6EF0"/>
    <w:rsid w:val="00DF1942"/>
    <w:rsid w:val="00E27B59"/>
    <w:rsid w:val="00E31291"/>
    <w:rsid w:val="00E356C9"/>
    <w:rsid w:val="00E36BB9"/>
    <w:rsid w:val="00E900E5"/>
    <w:rsid w:val="00EB53B5"/>
    <w:rsid w:val="00ED0A99"/>
    <w:rsid w:val="00EE2428"/>
    <w:rsid w:val="00EF3FC1"/>
    <w:rsid w:val="00F10D6F"/>
    <w:rsid w:val="00F13B2B"/>
    <w:rsid w:val="00F2712E"/>
    <w:rsid w:val="00F33894"/>
    <w:rsid w:val="00F37518"/>
    <w:rsid w:val="00F41545"/>
    <w:rsid w:val="00F50410"/>
    <w:rsid w:val="00F627DE"/>
    <w:rsid w:val="00F66DC1"/>
    <w:rsid w:val="00F75C70"/>
    <w:rsid w:val="00FC5519"/>
    <w:rsid w:val="00FD5CF0"/>
    <w:rsid w:val="00FE77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826"/>
    <w:pPr>
      <w:spacing w:after="0" w:line="240" w:lineRule="auto"/>
    </w:pPr>
  </w:style>
  <w:style w:type="paragraph" w:styleId="Heading1">
    <w:name w:val="heading 1"/>
    <w:basedOn w:val="Normal"/>
    <w:next w:val="Absatz"/>
    <w:link w:val="Heading1Char"/>
    <w:uiPriority w:val="9"/>
    <w:qFormat/>
    <w:rsid w:val="00834DD3"/>
    <w:pPr>
      <w:keepNext/>
      <w:keepLines/>
      <w:spacing w:before="240" w:after="120"/>
      <w:outlineLvl w:val="0"/>
    </w:pPr>
    <w:rPr>
      <w:rFonts w:eastAsiaTheme="majorEastAsia" w:cstheme="majorBidi"/>
      <w:b/>
      <w:sz w:val="34"/>
      <w:szCs w:val="32"/>
    </w:rPr>
  </w:style>
  <w:style w:type="paragraph" w:styleId="Heading2">
    <w:name w:val="heading 2"/>
    <w:basedOn w:val="Normal"/>
    <w:next w:val="Absatz"/>
    <w:link w:val="Heading2Char"/>
    <w:uiPriority w:val="9"/>
    <w:unhideWhenUsed/>
    <w:qFormat/>
    <w:rsid w:val="00834DD3"/>
    <w:pPr>
      <w:keepNext/>
      <w:keepLines/>
      <w:spacing w:before="160" w:after="80"/>
      <w:outlineLvl w:val="1"/>
    </w:pPr>
    <w:rPr>
      <w:rFonts w:eastAsiaTheme="majorEastAsia" w:cstheme="majorBidi"/>
      <w:b/>
      <w:sz w:val="28"/>
      <w:szCs w:val="26"/>
    </w:rPr>
  </w:style>
  <w:style w:type="paragraph" w:styleId="Heading3">
    <w:name w:val="heading 3"/>
    <w:basedOn w:val="Normal"/>
    <w:next w:val="Absatz"/>
    <w:link w:val="Heading3Char"/>
    <w:uiPriority w:val="9"/>
    <w:unhideWhenUsed/>
    <w:qFormat/>
    <w:rsid w:val="00834DD3"/>
    <w:pPr>
      <w:keepNext/>
      <w:keepLines/>
      <w:spacing w:before="120" w:after="6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16A6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46A8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1750A5"/>
    <w:pPr>
      <w:spacing w:after="0" w:line="240" w:lineRule="auto"/>
    </w:pPr>
    <w:rPr>
      <w:rFonts w:ascii="Arial" w:hAnsi="Arial"/>
    </w:rPr>
  </w:style>
  <w:style w:type="character" w:customStyle="1" w:styleId="Heading1Char">
    <w:name w:val="Heading 1 Char"/>
    <w:basedOn w:val="DefaultParagraphFont"/>
    <w:link w:val="Heading1"/>
    <w:uiPriority w:val="9"/>
    <w:rsid w:val="00834DD3"/>
    <w:rPr>
      <w:rFonts w:eastAsiaTheme="majorEastAsia" w:cstheme="majorBidi"/>
      <w:b/>
      <w:sz w:val="34"/>
      <w:szCs w:val="32"/>
    </w:rPr>
  </w:style>
  <w:style w:type="character" w:customStyle="1" w:styleId="Heading2Char">
    <w:name w:val="Heading 2 Char"/>
    <w:basedOn w:val="DefaultParagraphFont"/>
    <w:link w:val="Heading2"/>
    <w:uiPriority w:val="9"/>
    <w:rsid w:val="00834DD3"/>
    <w:rPr>
      <w:rFonts w:eastAsiaTheme="majorEastAsia" w:cstheme="majorBidi"/>
      <w:b/>
      <w:sz w:val="28"/>
      <w:szCs w:val="26"/>
    </w:rPr>
  </w:style>
  <w:style w:type="character" w:customStyle="1" w:styleId="Heading3Char">
    <w:name w:val="Heading 3 Char"/>
    <w:basedOn w:val="DefaultParagraphFont"/>
    <w:link w:val="Heading3"/>
    <w:uiPriority w:val="9"/>
    <w:rsid w:val="00834DD3"/>
    <w:rPr>
      <w:rFonts w:eastAsiaTheme="majorEastAsia" w:cstheme="majorBidi"/>
      <w:b/>
      <w:sz w:val="24"/>
      <w:szCs w:val="24"/>
    </w:rPr>
  </w:style>
  <w:style w:type="paragraph" w:styleId="Header">
    <w:name w:val="header"/>
    <w:basedOn w:val="Normal"/>
    <w:link w:val="HeaderChar"/>
    <w:uiPriority w:val="99"/>
    <w:unhideWhenUsed/>
    <w:rsid w:val="00DD6D77"/>
    <w:pPr>
      <w:tabs>
        <w:tab w:val="center" w:pos="4536"/>
        <w:tab w:val="right" w:pos="9072"/>
      </w:tabs>
    </w:pPr>
  </w:style>
  <w:style w:type="character" w:customStyle="1" w:styleId="HeaderChar">
    <w:name w:val="Header Char"/>
    <w:basedOn w:val="DefaultParagraphFont"/>
    <w:link w:val="Header"/>
    <w:uiPriority w:val="99"/>
    <w:rsid w:val="00DD6D77"/>
    <w:rPr>
      <w:rFonts w:ascii="Arial" w:hAnsi="Arial"/>
    </w:rPr>
  </w:style>
  <w:style w:type="paragraph" w:styleId="Footer">
    <w:name w:val="footer"/>
    <w:basedOn w:val="Normal"/>
    <w:link w:val="FooterChar"/>
    <w:uiPriority w:val="99"/>
    <w:unhideWhenUsed/>
    <w:rsid w:val="00DD6D77"/>
    <w:pPr>
      <w:tabs>
        <w:tab w:val="center" w:pos="4536"/>
        <w:tab w:val="right" w:pos="9072"/>
      </w:tabs>
    </w:pPr>
  </w:style>
  <w:style w:type="character" w:customStyle="1" w:styleId="FooterChar">
    <w:name w:val="Footer Char"/>
    <w:basedOn w:val="DefaultParagraphFont"/>
    <w:link w:val="Footer"/>
    <w:uiPriority w:val="99"/>
    <w:rsid w:val="00DD6D77"/>
    <w:rPr>
      <w:rFonts w:ascii="Arial" w:hAnsi="Arial"/>
    </w:rPr>
  </w:style>
  <w:style w:type="character" w:styleId="IntenseEmphasis">
    <w:name w:val="Intense Emphasis"/>
    <w:basedOn w:val="DefaultParagraphFont"/>
    <w:uiPriority w:val="21"/>
    <w:qFormat/>
    <w:rsid w:val="00942782"/>
    <w:rPr>
      <w:i/>
      <w:iCs/>
      <w:color w:val="auto"/>
    </w:rPr>
  </w:style>
  <w:style w:type="character" w:styleId="IntenseReference">
    <w:name w:val="Intense Reference"/>
    <w:basedOn w:val="DefaultParagraphFont"/>
    <w:uiPriority w:val="32"/>
    <w:qFormat/>
    <w:rsid w:val="00942782"/>
    <w:rPr>
      <w:b/>
      <w:bCs/>
      <w:smallCaps/>
      <w:color w:val="auto"/>
      <w:spacing w:val="5"/>
    </w:rPr>
  </w:style>
  <w:style w:type="paragraph" w:styleId="IntenseQuote">
    <w:name w:val="Intense Quote"/>
    <w:basedOn w:val="Normal"/>
    <w:next w:val="Normal"/>
    <w:link w:val="IntenseQuoteChar"/>
    <w:uiPriority w:val="30"/>
    <w:qFormat/>
    <w:rsid w:val="00D36075"/>
    <w:pP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36075"/>
    <w:rPr>
      <w:rFonts w:ascii="Arial" w:hAnsi="Arial"/>
      <w:i/>
      <w:iCs/>
    </w:rPr>
  </w:style>
  <w:style w:type="paragraph" w:styleId="Title">
    <w:name w:val="Title"/>
    <w:basedOn w:val="Normal"/>
    <w:next w:val="Normal"/>
    <w:link w:val="TitleChar"/>
    <w:uiPriority w:val="10"/>
    <w:qFormat/>
    <w:rsid w:val="00F504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0410"/>
    <w:pPr>
      <w:ind w:left="720"/>
      <w:contextualSpacing/>
    </w:pPr>
  </w:style>
  <w:style w:type="paragraph" w:styleId="FootnoteText">
    <w:name w:val="footnote text"/>
    <w:basedOn w:val="Normal"/>
    <w:link w:val="FootnoteTextChar"/>
    <w:uiPriority w:val="99"/>
    <w:semiHidden/>
    <w:unhideWhenUsed/>
    <w:rsid w:val="001177C5"/>
    <w:rPr>
      <w:sz w:val="20"/>
      <w:szCs w:val="20"/>
    </w:rPr>
  </w:style>
  <w:style w:type="character" w:customStyle="1" w:styleId="FootnoteTextChar">
    <w:name w:val="Footnote Text Char"/>
    <w:basedOn w:val="DefaultParagraphFont"/>
    <w:link w:val="FootnoteText"/>
    <w:uiPriority w:val="99"/>
    <w:semiHidden/>
    <w:rsid w:val="001177C5"/>
    <w:rPr>
      <w:rFonts w:ascii="Arial" w:hAnsi="Arial"/>
      <w:sz w:val="20"/>
      <w:szCs w:val="20"/>
    </w:rPr>
  </w:style>
  <w:style w:type="character" w:styleId="FootnoteReference">
    <w:name w:val="footnote reference"/>
    <w:basedOn w:val="DefaultParagraphFont"/>
    <w:uiPriority w:val="99"/>
    <w:semiHidden/>
    <w:unhideWhenUsed/>
    <w:rsid w:val="001177C5"/>
    <w:rPr>
      <w:vertAlign w:val="superscript"/>
    </w:rPr>
  </w:style>
  <w:style w:type="character" w:styleId="Hyperlink">
    <w:name w:val="Hyperlink"/>
    <w:basedOn w:val="DefaultParagraphFont"/>
    <w:uiPriority w:val="99"/>
    <w:unhideWhenUsed/>
    <w:rsid w:val="00B45173"/>
    <w:rPr>
      <w:color w:val="0563C1" w:themeColor="hyperlink"/>
      <w:u w:val="single"/>
    </w:rPr>
  </w:style>
  <w:style w:type="paragraph" w:customStyle="1" w:styleId="Absatz">
    <w:name w:val="Absatz"/>
    <w:basedOn w:val="Normal"/>
    <w:qFormat/>
    <w:rsid w:val="00B45173"/>
    <w:pPr>
      <w:spacing w:before="80" w:after="80"/>
    </w:pPr>
  </w:style>
  <w:style w:type="character" w:customStyle="1" w:styleId="Code">
    <w:name w:val="Code"/>
    <w:basedOn w:val="DefaultParagraphFont"/>
    <w:uiPriority w:val="1"/>
    <w:qFormat/>
    <w:rsid w:val="00D27E1D"/>
    <w:rPr>
      <w:rFonts w:ascii="Courier Prime" w:hAnsi="Courier Prime" w:cs="Courier New"/>
    </w:rPr>
  </w:style>
  <w:style w:type="paragraph" w:customStyle="1" w:styleId="Enum">
    <w:name w:val="Enum"/>
    <w:basedOn w:val="Absatz"/>
    <w:qFormat/>
    <w:rsid w:val="00E31291"/>
    <w:pPr>
      <w:numPr>
        <w:numId w:val="24"/>
      </w:numPr>
      <w:spacing w:before="0" w:after="0"/>
      <w:ind w:left="340" w:hanging="170"/>
    </w:pPr>
  </w:style>
  <w:style w:type="paragraph" w:customStyle="1" w:styleId="EnumEnd">
    <w:name w:val="Enum End"/>
    <w:basedOn w:val="Enum"/>
    <w:next w:val="Absatz"/>
    <w:qFormat/>
    <w:rsid w:val="00D376D5"/>
    <w:pPr>
      <w:spacing w:after="80"/>
    </w:pPr>
  </w:style>
  <w:style w:type="paragraph" w:customStyle="1" w:styleId="EnumCont">
    <w:name w:val="Enum Cont"/>
    <w:basedOn w:val="Enum"/>
    <w:qFormat/>
    <w:rsid w:val="00E31291"/>
  </w:style>
  <w:style w:type="paragraph" w:customStyle="1" w:styleId="EnumStart">
    <w:name w:val="Enum Start"/>
    <w:basedOn w:val="Enum"/>
    <w:next w:val="EnumCont"/>
    <w:qFormat/>
    <w:rsid w:val="0061792A"/>
    <w:pPr>
      <w:spacing w:before="80"/>
    </w:pPr>
  </w:style>
  <w:style w:type="table" w:styleId="TableGrid">
    <w:name w:val="Table Grid"/>
    <w:basedOn w:val="TableNormal"/>
    <w:uiPriority w:val="39"/>
    <w:rsid w:val="00C8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Standalone">
    <w:name w:val="Enum Standalone"/>
    <w:basedOn w:val="Enum"/>
    <w:next w:val="Absatz"/>
    <w:qFormat/>
    <w:rsid w:val="00D376D5"/>
    <w:pPr>
      <w:spacing w:before="80" w:after="80"/>
    </w:pPr>
  </w:style>
  <w:style w:type="paragraph" w:styleId="BalloonText">
    <w:name w:val="Balloon Text"/>
    <w:basedOn w:val="Normal"/>
    <w:link w:val="BalloonTextChar"/>
    <w:uiPriority w:val="99"/>
    <w:semiHidden/>
    <w:unhideWhenUsed/>
    <w:rsid w:val="002C06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6AC"/>
    <w:rPr>
      <w:rFonts w:ascii="Segoe UI" w:hAnsi="Segoe UI" w:cs="Segoe UI"/>
      <w:sz w:val="18"/>
      <w:szCs w:val="18"/>
    </w:rPr>
  </w:style>
  <w:style w:type="paragraph" w:customStyle="1" w:styleId="CodeBlock">
    <w:name w:val="Code Block"/>
    <w:basedOn w:val="Absatz"/>
    <w:qFormat/>
    <w:rsid w:val="00D27E1D"/>
    <w:pPr>
      <w:tabs>
        <w:tab w:val="left" w:pos="567"/>
        <w:tab w:val="left" w:pos="1134"/>
        <w:tab w:val="left" w:pos="1701"/>
        <w:tab w:val="left" w:pos="2268"/>
        <w:tab w:val="left" w:pos="2835"/>
        <w:tab w:val="left" w:pos="3402"/>
        <w:tab w:val="left" w:pos="3969"/>
      </w:tabs>
      <w:spacing w:before="0" w:after="0"/>
    </w:pPr>
    <w:rPr>
      <w:rFonts w:ascii="Courier Prime" w:hAnsi="Courier Prime"/>
      <w:sz w:val="20"/>
      <w:szCs w:val="20"/>
      <w:lang w:val="en-US"/>
    </w:rPr>
  </w:style>
  <w:style w:type="character" w:customStyle="1" w:styleId="Heading4Char">
    <w:name w:val="Heading 4 Char"/>
    <w:basedOn w:val="DefaultParagraphFont"/>
    <w:link w:val="Heading4"/>
    <w:uiPriority w:val="9"/>
    <w:rsid w:val="00A16A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46A8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11D0C-DA52-4A07-9112-E957A5B5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C4534BD.dotm</Template>
  <TotalTime>0</TotalTime>
  <Pages>12</Pages>
  <Words>3705</Words>
  <Characters>21121</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2019-06-27T07:21:00Z</dcterms:created>
  <dcterms:modified xsi:type="dcterms:W3CDTF">2020-04-15T15:14:00Z</dcterms:modified>
</cp:coreProperties>
</file>